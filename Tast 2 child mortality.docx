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E336C" w14:textId="77777777" w:rsidR="00E7396F" w:rsidRDefault="00E7396F" w:rsidP="003562F8">
      <w:pPr>
        <w:pStyle w:val="Heading2"/>
        <w:numPr>
          <w:ilvl w:val="0"/>
          <w:numId w:val="0"/>
        </w:numPr>
      </w:pPr>
    </w:p>
    <w:p w14:paraId="5FF027A8" w14:textId="659EC5B4" w:rsidR="00C978AC" w:rsidRDefault="00C978AC" w:rsidP="003562F8">
      <w:pPr>
        <w:pStyle w:val="Heading2"/>
        <w:numPr>
          <w:ilvl w:val="0"/>
          <w:numId w:val="0"/>
        </w:numPr>
      </w:pPr>
    </w:p>
    <w:p w14:paraId="022E7EAF" w14:textId="531BD5CC" w:rsidR="00924F8A" w:rsidRDefault="00C978AC" w:rsidP="003562F8">
      <w:pPr>
        <w:pStyle w:val="Heading2"/>
        <w:numPr>
          <w:ilvl w:val="0"/>
          <w:numId w:val="0"/>
        </w:numPr>
      </w:pPr>
      <w:r>
        <w:rPr>
          <w:lang w:val="en-GB" w:eastAsia="en-GB" w:bidi="he-IL"/>
        </w:rPr>
        <w:drawing>
          <wp:anchor distT="0" distB="0" distL="114300" distR="114300" simplePos="0" relativeHeight="251665408" behindDoc="0" locked="0" layoutInCell="1" allowOverlap="1" wp14:anchorId="306C6FC7" wp14:editId="61E2C651">
            <wp:simplePos x="0" y="0"/>
            <wp:positionH relativeFrom="column">
              <wp:posOffset>3934460</wp:posOffset>
            </wp:positionH>
            <wp:positionV relativeFrom="paragraph">
              <wp:posOffset>812800</wp:posOffset>
            </wp:positionV>
            <wp:extent cx="1906270" cy="4229735"/>
            <wp:effectExtent l="0" t="0" r="0" b="12065"/>
            <wp:wrapTight wrapText="bothSides">
              <wp:wrapPolygon edited="0">
                <wp:start x="0" y="0"/>
                <wp:lineTo x="0" y="21532"/>
                <wp:lineTo x="21298" y="21532"/>
                <wp:lineTo x="212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1-24 at 9.29.59 pm.png"/>
                    <pic:cNvPicPr/>
                  </pic:nvPicPr>
                  <pic:blipFill>
                    <a:blip r:embed="rId8">
                      <a:extLst>
                        <a:ext uri="{28A0092B-C50C-407E-A947-70E740481C1C}">
                          <a14:useLocalDpi xmlns:a14="http://schemas.microsoft.com/office/drawing/2010/main" val="0"/>
                        </a:ext>
                      </a:extLst>
                    </a:blip>
                    <a:stretch>
                      <a:fillRect/>
                    </a:stretch>
                  </pic:blipFill>
                  <pic:spPr>
                    <a:xfrm>
                      <a:off x="0" y="0"/>
                      <a:ext cx="1906270" cy="4229735"/>
                    </a:xfrm>
                    <a:prstGeom prst="rect">
                      <a:avLst/>
                    </a:prstGeom>
                  </pic:spPr>
                </pic:pic>
              </a:graphicData>
            </a:graphic>
            <wp14:sizeRelH relativeFrom="page">
              <wp14:pctWidth>0</wp14:pctWidth>
            </wp14:sizeRelH>
            <wp14:sizeRelV relativeFrom="page">
              <wp14:pctHeight>0</wp14:pctHeight>
            </wp14:sizeRelV>
          </wp:anchor>
        </w:drawing>
      </w:r>
      <w:r w:rsidR="000E32CA" w:rsidRPr="00924F8A">
        <w:rPr>
          <w:lang w:val="en-GB" w:eastAsia="en-GB" w:bidi="he-IL"/>
        </w:rPr>
        <mc:AlternateContent>
          <mc:Choice Requires="wps">
            <w:drawing>
              <wp:anchor distT="0" distB="0" distL="114300" distR="114300" simplePos="0" relativeHeight="251663360" behindDoc="0" locked="0" layoutInCell="1" allowOverlap="1" wp14:anchorId="572FCB67" wp14:editId="5A44416F">
                <wp:simplePos x="0" y="0"/>
                <wp:positionH relativeFrom="column">
                  <wp:posOffset>228600</wp:posOffset>
                </wp:positionH>
                <wp:positionV relativeFrom="paragraph">
                  <wp:posOffset>114300</wp:posOffset>
                </wp:positionV>
                <wp:extent cx="4114800" cy="685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1148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2D8F0" w14:textId="77777777" w:rsidR="00C978AC" w:rsidRDefault="00C11CD7" w:rsidP="00E7396F">
                            <w:pPr>
                              <w:pStyle w:val="Title"/>
                            </w:pPr>
                            <w:r>
                              <w:t>ICT</w:t>
                            </w:r>
                            <w:r w:rsidR="00DA4F41">
                              <w:t>702</w:t>
                            </w:r>
                            <w:r w:rsidR="00E7396F">
                              <w:t xml:space="preserve"> Task 2</w:t>
                            </w:r>
                          </w:p>
                          <w:p w14:paraId="277792CB" w14:textId="77777777" w:rsidR="00C978AC" w:rsidRDefault="00C978AC" w:rsidP="00C978AC"/>
                          <w:p w14:paraId="31474F5D" w14:textId="77777777" w:rsidR="00C978AC" w:rsidRDefault="00C978AC" w:rsidP="00C978AC"/>
                          <w:p w14:paraId="17BC5F8E" w14:textId="77777777" w:rsidR="00C978AC" w:rsidRPr="00C978AC" w:rsidRDefault="00C978AC" w:rsidP="00C978AC"/>
                          <w:p w14:paraId="4D637E2C" w14:textId="77777777" w:rsidR="00C978AC" w:rsidRDefault="00C978AC" w:rsidP="00E7396F">
                            <w:pPr>
                              <w:pStyle w:val="Title"/>
                            </w:pPr>
                          </w:p>
                          <w:p w14:paraId="7CEC301A" w14:textId="77777777" w:rsidR="00C978AC" w:rsidRDefault="00C978AC" w:rsidP="00E7396F">
                            <w:pPr>
                              <w:pStyle w:val="Title"/>
                            </w:pPr>
                          </w:p>
                          <w:p w14:paraId="3B6FFE83" w14:textId="49794BF3" w:rsidR="0085708F" w:rsidRPr="000E32CA" w:rsidRDefault="0085708F" w:rsidP="00E7396F">
                            <w:pPr>
                              <w:pStyle w:val="Title"/>
                            </w:pPr>
                            <w:r w:rsidRPr="000E32CA">
                              <w:t xml:space="preserve"> 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FCB67" id="_x0000_t202" coordsize="21600,21600" o:spt="202" path="m,l,21600r21600,l21600,xe">
                <v:stroke joinstyle="miter"/>
                <v:path gradientshapeok="t" o:connecttype="rect"/>
              </v:shapetype>
              <v:shape id="Text Box 5" o:spid="_x0000_s1026" type="#_x0000_t202" style="position:absolute;margin-left:18pt;margin-top:9pt;width:32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" filled="f" stroked="f">
                <v:textbox>
                  <w:txbxContent>
                    <w:p w14:paraId="52F2D8F0" w14:textId="77777777" w:rsidR="00C978AC" w:rsidRDefault="00C11CD7" w:rsidP="00E7396F">
                      <w:pPr>
                        <w:pStyle w:val="Title"/>
                      </w:pPr>
                      <w:r>
                        <w:t>ICT</w:t>
                      </w:r>
                      <w:r w:rsidR="00DA4F41">
                        <w:t>702</w:t>
                      </w:r>
                      <w:r w:rsidR="00E7396F">
                        <w:t xml:space="preserve"> Task 2</w:t>
                      </w:r>
                    </w:p>
                    <w:p w14:paraId="277792CB" w14:textId="77777777" w:rsidR="00C978AC" w:rsidRDefault="00C978AC" w:rsidP="00C978AC"/>
                    <w:p w14:paraId="31474F5D" w14:textId="77777777" w:rsidR="00C978AC" w:rsidRDefault="00C978AC" w:rsidP="00C978AC"/>
                    <w:p w14:paraId="17BC5F8E" w14:textId="77777777" w:rsidR="00C978AC" w:rsidRPr="00C978AC" w:rsidRDefault="00C978AC" w:rsidP="00C978AC"/>
                    <w:p w14:paraId="4D637E2C" w14:textId="77777777" w:rsidR="00C978AC" w:rsidRDefault="00C978AC" w:rsidP="00E7396F">
                      <w:pPr>
                        <w:pStyle w:val="Title"/>
                      </w:pPr>
                    </w:p>
                    <w:p w14:paraId="7CEC301A" w14:textId="77777777" w:rsidR="00C978AC" w:rsidRDefault="00C978AC" w:rsidP="00E7396F">
                      <w:pPr>
                        <w:pStyle w:val="Title"/>
                      </w:pPr>
                    </w:p>
                    <w:p w14:paraId="3B6FFE83" w14:textId="49794BF3" w:rsidR="0085708F" w:rsidRPr="000E32CA" w:rsidRDefault="0085708F" w:rsidP="00E7396F">
                      <w:pPr>
                        <w:pStyle w:val="Title"/>
                      </w:pPr>
                      <w:r w:rsidRPr="000E32CA">
                        <w:t xml:space="preserve"> Exercises</w:t>
                      </w:r>
                    </w:p>
                  </w:txbxContent>
                </v:textbox>
                <w10:wrap type="square"/>
              </v:shape>
            </w:pict>
          </mc:Fallback>
        </mc:AlternateContent>
      </w:r>
      <w:r w:rsidR="00924F8A" w:rsidRPr="00924F8A">
        <w:rPr>
          <w:lang w:val="en-GB" w:eastAsia="en-GB" w:bidi="he-IL"/>
        </w:rPr>
        <w:drawing>
          <wp:anchor distT="0" distB="0" distL="114300" distR="114300" simplePos="0" relativeHeight="251662336" behindDoc="0" locked="0" layoutInCell="1" allowOverlap="1" wp14:anchorId="73CB60A1" wp14:editId="5C46EFD5">
            <wp:simplePos x="0" y="0"/>
            <wp:positionH relativeFrom="column">
              <wp:posOffset>0</wp:posOffset>
            </wp:positionH>
            <wp:positionV relativeFrom="paragraph">
              <wp:posOffset>114300</wp:posOffset>
            </wp:positionV>
            <wp:extent cx="5829300" cy="668020"/>
            <wp:effectExtent l="0" t="0" r="12700" b="0"/>
            <wp:wrapThrough wrapText="bothSides">
              <wp:wrapPolygon edited="0">
                <wp:start x="0" y="0"/>
                <wp:lineTo x="0" y="20532"/>
                <wp:lineTo x="21553" y="20532"/>
                <wp:lineTo x="21553"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66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A89FA" w14:textId="5AA4C326" w:rsidR="00C978AC" w:rsidRDefault="008C2E70" w:rsidP="00C978AC">
      <w:r>
        <w:t xml:space="preserve">2018 Semester 1 </w:t>
      </w:r>
      <w:proofErr w:type="spellStart"/>
      <w:r>
        <w:t>SouthBank</w:t>
      </w:r>
      <w:proofErr w:type="spellEnd"/>
      <w:r>
        <w:t>, Data Wrangling</w:t>
      </w:r>
    </w:p>
    <w:p w14:paraId="53DEE92A" w14:textId="77777777" w:rsidR="00C978AC" w:rsidRDefault="00C978AC" w:rsidP="00C978AC"/>
    <w:p w14:paraId="4CBEB97E" w14:textId="7283CAD3" w:rsidR="00D05947" w:rsidRPr="003562F8" w:rsidRDefault="00152AED" w:rsidP="00E7396F">
      <w:pPr>
        <w:pStyle w:val="Heading1"/>
        <w:numPr>
          <w:ilvl w:val="0"/>
          <w:numId w:val="0"/>
        </w:numPr>
      </w:pPr>
      <w:r w:rsidRPr="003562F8">
        <w:t>Theme</w:t>
      </w:r>
      <w:r w:rsidR="003D1C1B" w:rsidRPr="003562F8">
        <w:t xml:space="preserve">: </w:t>
      </w:r>
      <w:r w:rsidR="00E7396F">
        <w:t>Child Mortality</w:t>
      </w:r>
    </w:p>
    <w:p w14:paraId="4BDF0046" w14:textId="6EF76B16" w:rsidR="009B4CE6" w:rsidRDefault="00E7396F" w:rsidP="00D267D4">
      <w:r>
        <w:t xml:space="preserve">Your task is to investigate mortality levels </w:t>
      </w:r>
      <w:r w:rsidR="00670C42">
        <w:t xml:space="preserve">of children, infants and babies </w:t>
      </w:r>
      <w:r>
        <w:t>around the world.  Which countries have a high rate of child deaths and which countries have low rates?  Are there connections between child mortality rates and the income levels of the country, or the region where they are situated?  Are the child mortality rates improving in recent years or getting worse?</w:t>
      </w:r>
      <w:r w:rsidR="009B4CE6">
        <w:t xml:space="preserve">  </w:t>
      </w:r>
      <w:r w:rsidR="00670C42">
        <w:t xml:space="preserve">Reduction of child mortality was </w:t>
      </w:r>
      <w:r w:rsidR="00D267D4">
        <w:t>Goal 4</w:t>
      </w:r>
      <w:r w:rsidR="00670C42">
        <w:t xml:space="preserve"> of the </w:t>
      </w:r>
      <w:r w:rsidR="00670C42" w:rsidRPr="00445606">
        <w:rPr>
          <w:b/>
          <w:bCs/>
        </w:rPr>
        <w:t>United Nation</w:t>
      </w:r>
      <w:r w:rsidR="00445606" w:rsidRPr="00445606">
        <w:rPr>
          <w:b/>
          <w:bCs/>
        </w:rPr>
        <w:t>s' Millennium Development Goals</w:t>
      </w:r>
      <w:r w:rsidR="00445606">
        <w:t xml:space="preserve"> (2000-2015):</w:t>
      </w:r>
    </w:p>
    <w:p w14:paraId="11223EA1" w14:textId="1DF1044A" w:rsidR="00445606" w:rsidRPr="00C978AC" w:rsidRDefault="00B222C5" w:rsidP="00445606">
      <w:pPr>
        <w:pStyle w:val="ListParagraph"/>
        <w:numPr>
          <w:ilvl w:val="0"/>
          <w:numId w:val="16"/>
        </w:numPr>
        <w:rPr>
          <w:sz w:val="21"/>
          <w:szCs w:val="21"/>
        </w:rPr>
      </w:pPr>
      <w:hyperlink r:id="rId10" w:history="1">
        <w:r w:rsidR="00445606" w:rsidRPr="00C978AC">
          <w:rPr>
            <w:rStyle w:val="Hyperlink"/>
            <w:sz w:val="21"/>
            <w:szCs w:val="21"/>
          </w:rPr>
          <w:t>http://www.un.org/millenniumgoals/</w:t>
        </w:r>
      </w:hyperlink>
      <w:r w:rsidR="00445606" w:rsidRPr="00C978AC">
        <w:rPr>
          <w:sz w:val="21"/>
          <w:szCs w:val="21"/>
        </w:rPr>
        <w:t xml:space="preserve"> </w:t>
      </w:r>
    </w:p>
    <w:p w14:paraId="423E39F0" w14:textId="28850820" w:rsidR="00445606" w:rsidRPr="00C978AC" w:rsidRDefault="00B222C5" w:rsidP="00445606">
      <w:pPr>
        <w:pStyle w:val="ListParagraph"/>
        <w:numPr>
          <w:ilvl w:val="0"/>
          <w:numId w:val="16"/>
        </w:numPr>
        <w:rPr>
          <w:sz w:val="21"/>
          <w:szCs w:val="21"/>
        </w:rPr>
      </w:pPr>
      <w:hyperlink r:id="rId11" w:history="1">
        <w:r w:rsidR="00445606" w:rsidRPr="00C978AC">
          <w:rPr>
            <w:rStyle w:val="Hyperlink"/>
            <w:sz w:val="21"/>
            <w:szCs w:val="21"/>
          </w:rPr>
          <w:t>http://www.un.org/millenniumgoals/childhealth.shtml</w:t>
        </w:r>
      </w:hyperlink>
      <w:r w:rsidR="00445606" w:rsidRPr="00C978AC">
        <w:rPr>
          <w:sz w:val="21"/>
          <w:szCs w:val="21"/>
        </w:rPr>
        <w:t xml:space="preserve"> </w:t>
      </w:r>
    </w:p>
    <w:p w14:paraId="0C279E11" w14:textId="7CC8AB93" w:rsidR="00C978AC" w:rsidRDefault="00E7396F" w:rsidP="00DF54AA">
      <w:pPr>
        <w:rPr>
          <w:noProof/>
          <w:lang w:val="en-GB" w:eastAsia="en-GB" w:bidi="he-IL"/>
        </w:rPr>
      </w:pPr>
      <w:r>
        <w:rPr>
          <w:noProof/>
          <w:lang w:val="en-GB" w:eastAsia="en-GB" w:bidi="he-IL"/>
        </w:rPr>
        <w:t xml:space="preserve">The data you will need is available from </w:t>
      </w:r>
      <w:r w:rsidRPr="00C978AC">
        <w:rPr>
          <w:b/>
          <w:bCs/>
          <w:noProof/>
          <w:lang w:val="en-GB" w:eastAsia="en-GB" w:bidi="he-IL"/>
        </w:rPr>
        <w:t>WHO:</w:t>
      </w:r>
      <w:r>
        <w:rPr>
          <w:noProof/>
          <w:lang w:val="en-GB" w:eastAsia="en-GB" w:bidi="he-IL"/>
        </w:rPr>
        <w:t xml:space="preserve"> </w:t>
      </w:r>
      <w:r w:rsidRPr="00C978AC">
        <w:rPr>
          <w:b/>
          <w:bCs/>
          <w:noProof/>
          <w:lang w:val="en-GB" w:eastAsia="en-GB" w:bidi="he-IL"/>
        </w:rPr>
        <w:t>The World Health Organisation</w:t>
      </w:r>
      <w:r>
        <w:rPr>
          <w:noProof/>
          <w:lang w:val="en-GB" w:eastAsia="en-GB" w:bidi="he-IL"/>
        </w:rPr>
        <w:t xml:space="preserve">.  </w:t>
      </w:r>
    </w:p>
    <w:p w14:paraId="491237DE" w14:textId="1E42D6F1" w:rsidR="00E7396F" w:rsidRDefault="00C978AC" w:rsidP="00DF54AA">
      <w:pPr>
        <w:rPr>
          <w:noProof/>
          <w:lang w:val="en-GB" w:eastAsia="en-GB" w:bidi="he-IL"/>
        </w:rPr>
      </w:pPr>
      <w:r w:rsidRPr="000E32CA">
        <w:rPr>
          <w:noProof/>
          <w:lang w:val="en-GB" w:eastAsia="en-GB" w:bidi="he-IL"/>
        </w:rPr>
        <mc:AlternateContent>
          <mc:Choice Requires="wps">
            <w:drawing>
              <wp:anchor distT="0" distB="0" distL="114300" distR="114300" simplePos="0" relativeHeight="251660288" behindDoc="0" locked="0" layoutInCell="1" allowOverlap="1" wp14:anchorId="286B9539" wp14:editId="7F8B6BA8">
                <wp:simplePos x="0" y="0"/>
                <wp:positionH relativeFrom="column">
                  <wp:posOffset>3939803</wp:posOffset>
                </wp:positionH>
                <wp:positionV relativeFrom="paragraph">
                  <wp:posOffset>387985</wp:posOffset>
                </wp:positionV>
                <wp:extent cx="1940932" cy="3200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940932" cy="32004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916421F" w14:textId="22EC85B7" w:rsidR="0085708F" w:rsidRPr="00C978AC" w:rsidRDefault="0085708F" w:rsidP="00C978AC">
                            <w:pPr>
                              <w:pStyle w:val="Caption"/>
                              <w:rPr>
                                <w:sz w:val="16"/>
                                <w:szCs w:val="15"/>
                                <w:lang w:val="fr-FR"/>
                              </w:rPr>
                            </w:pPr>
                            <w:r w:rsidRPr="00C978AC">
                              <w:rPr>
                                <w:sz w:val="16"/>
                                <w:szCs w:val="15"/>
                                <w:lang w:val="fr-FR"/>
                              </w:rPr>
                              <w:t xml:space="preserve">Figure </w:t>
                            </w:r>
                            <w:r w:rsidR="007B445E" w:rsidRPr="00C978AC">
                              <w:rPr>
                                <w:sz w:val="16"/>
                                <w:szCs w:val="15"/>
                              </w:rPr>
                              <w:fldChar w:fldCharType="begin"/>
                            </w:r>
                            <w:r w:rsidR="007B445E" w:rsidRPr="00C978AC">
                              <w:rPr>
                                <w:sz w:val="16"/>
                                <w:szCs w:val="15"/>
                                <w:lang w:val="fr-FR"/>
                              </w:rPr>
                              <w:instrText xml:space="preserve"> SEQ Figure \* ARABIC </w:instrText>
                            </w:r>
                            <w:r w:rsidR="007B445E" w:rsidRPr="00C978AC">
                              <w:rPr>
                                <w:sz w:val="16"/>
                                <w:szCs w:val="15"/>
                              </w:rPr>
                              <w:fldChar w:fldCharType="separate"/>
                            </w:r>
                            <w:r w:rsidRPr="00C978AC">
                              <w:rPr>
                                <w:noProof/>
                                <w:sz w:val="16"/>
                                <w:szCs w:val="15"/>
                                <w:lang w:val="fr-FR"/>
                              </w:rPr>
                              <w:t>1</w:t>
                            </w:r>
                            <w:r w:rsidR="007B445E" w:rsidRPr="00C978AC">
                              <w:rPr>
                                <w:noProof/>
                                <w:sz w:val="16"/>
                                <w:szCs w:val="15"/>
                              </w:rPr>
                              <w:fldChar w:fldCharType="end"/>
                            </w:r>
                            <w:r w:rsidRPr="00C978AC">
                              <w:rPr>
                                <w:sz w:val="16"/>
                                <w:szCs w:val="15"/>
                                <w:lang w:val="fr-FR"/>
                              </w:rPr>
                              <w:t xml:space="preserve">. </w:t>
                            </w:r>
                            <w:hyperlink r:id="rId12" w:history="1">
                              <w:r w:rsidR="00C978AC" w:rsidRPr="00C978AC">
                                <w:rPr>
                                  <w:rStyle w:val="Hyperlink"/>
                                  <w:sz w:val="16"/>
                                  <w:szCs w:val="15"/>
                                  <w:lang w:val="fr-FR"/>
                                </w:rPr>
                                <w:t>http://www.un.org/millenniumgoals/bkgd.shtml</w:t>
                              </w:r>
                            </w:hyperlink>
                            <w:r w:rsidR="00C978AC" w:rsidRPr="00C978AC">
                              <w:rPr>
                                <w:sz w:val="16"/>
                                <w:szCs w:val="15"/>
                                <w:lang w:val="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6B9539" id="Text Box 1" o:spid="_x0000_s1027" type="#_x0000_t202" style="position:absolute;margin-left:310.2pt;margin-top:30.55pt;width:152.85pt;height:25.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" stroked="f">
                <v:textbox style="mso-fit-shape-to-text:t" inset="0,0,0,0">
                  <w:txbxContent>
                    <w:p w14:paraId="6916421F" w14:textId="22EC85B7" w:rsidR="0085708F" w:rsidRPr="00C978AC" w:rsidRDefault="0085708F" w:rsidP="00C978AC">
                      <w:pPr>
                        <w:pStyle w:val="Caption"/>
                        <w:rPr>
                          <w:sz w:val="16"/>
                          <w:szCs w:val="15"/>
                          <w:lang w:val="fr-FR"/>
                        </w:rPr>
                      </w:pPr>
                      <w:r w:rsidRPr="00C978AC">
                        <w:rPr>
                          <w:sz w:val="16"/>
                          <w:szCs w:val="15"/>
                          <w:lang w:val="fr-FR"/>
                        </w:rPr>
                        <w:t xml:space="preserve">Figure </w:t>
                      </w:r>
                      <w:r w:rsidR="007B445E" w:rsidRPr="00C978AC">
                        <w:rPr>
                          <w:sz w:val="16"/>
                          <w:szCs w:val="15"/>
                        </w:rPr>
                        <w:fldChar w:fldCharType="begin"/>
                      </w:r>
                      <w:r w:rsidR="007B445E" w:rsidRPr="00C978AC">
                        <w:rPr>
                          <w:sz w:val="16"/>
                          <w:szCs w:val="15"/>
                          <w:lang w:val="fr-FR"/>
                        </w:rPr>
                        <w:instrText xml:space="preserve"> SEQ Figure \* ARABIC </w:instrText>
                      </w:r>
                      <w:r w:rsidR="007B445E" w:rsidRPr="00C978AC">
                        <w:rPr>
                          <w:sz w:val="16"/>
                          <w:szCs w:val="15"/>
                        </w:rPr>
                        <w:fldChar w:fldCharType="separate"/>
                      </w:r>
                      <w:r w:rsidRPr="00C978AC">
                        <w:rPr>
                          <w:noProof/>
                          <w:sz w:val="16"/>
                          <w:szCs w:val="15"/>
                          <w:lang w:val="fr-FR"/>
                        </w:rPr>
                        <w:t>1</w:t>
                      </w:r>
                      <w:r w:rsidR="007B445E" w:rsidRPr="00C978AC">
                        <w:rPr>
                          <w:noProof/>
                          <w:sz w:val="16"/>
                          <w:szCs w:val="15"/>
                        </w:rPr>
                        <w:fldChar w:fldCharType="end"/>
                      </w:r>
                      <w:r w:rsidRPr="00C978AC">
                        <w:rPr>
                          <w:sz w:val="16"/>
                          <w:szCs w:val="15"/>
                          <w:lang w:val="fr-FR"/>
                        </w:rPr>
                        <w:t xml:space="preserve">. </w:t>
                      </w:r>
                      <w:hyperlink r:id="rId13" w:history="1">
                        <w:r w:rsidR="00C978AC" w:rsidRPr="00C978AC">
                          <w:rPr>
                            <w:rStyle w:val="Hyperlink"/>
                            <w:sz w:val="16"/>
                            <w:szCs w:val="15"/>
                            <w:lang w:val="fr-FR"/>
                          </w:rPr>
                          <w:t>http://www.un.org/millenniumgoals/bkgd.shtml</w:t>
                        </w:r>
                      </w:hyperlink>
                      <w:r w:rsidR="00C978AC" w:rsidRPr="00C978AC">
                        <w:rPr>
                          <w:sz w:val="16"/>
                          <w:szCs w:val="15"/>
                          <w:lang w:val="fr-FR"/>
                        </w:rPr>
                        <w:t xml:space="preserve"> </w:t>
                      </w:r>
                    </w:p>
                  </w:txbxContent>
                </v:textbox>
              </v:shape>
            </w:pict>
          </mc:Fallback>
        </mc:AlternateContent>
      </w:r>
      <w:r w:rsidR="00E7396F">
        <w:rPr>
          <w:noProof/>
          <w:lang w:val="en-GB" w:eastAsia="en-GB" w:bidi="he-IL"/>
        </w:rPr>
        <w:t>The two files you need to download are available from these web pages (or can be downloaded from the ICT702 Blackboard page):</w:t>
      </w:r>
    </w:p>
    <w:p w14:paraId="6B468AD8" w14:textId="2D807C70" w:rsidR="00E7396F" w:rsidRDefault="00E7396F" w:rsidP="00E7396F">
      <w:pPr>
        <w:pStyle w:val="NormalWeb"/>
        <w:numPr>
          <w:ilvl w:val="0"/>
          <w:numId w:val="15"/>
        </w:numPr>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child mortality data from:</w:t>
      </w:r>
      <w:r>
        <w:rPr>
          <w:rStyle w:val="apple-converted-space"/>
          <w:rFonts w:ascii="Helvetica Neue" w:hAnsi="Helvetica Neue"/>
          <w:color w:val="000000"/>
          <w:sz w:val="21"/>
          <w:szCs w:val="21"/>
        </w:rPr>
        <w:t> </w:t>
      </w:r>
      <w:hyperlink r:id="rId14" w:tgtFrame="_blank" w:history="1">
        <w:r w:rsidRPr="00C978AC">
          <w:rPr>
            <w:rStyle w:val="Hyperlink"/>
            <w:rFonts w:ascii="Helvetica Neue" w:hAnsi="Helvetica Neue"/>
            <w:color w:val="337AB7"/>
            <w:sz w:val="20"/>
            <w:szCs w:val="20"/>
          </w:rPr>
          <w:t>http://apps.who.int/gho/data/view.main.182?lang=en</w:t>
        </w:r>
      </w:hyperlink>
      <w:r w:rsidR="00D267D4">
        <w:rPr>
          <w:rFonts w:ascii="Helvetica Neue" w:hAnsi="Helvetica Neue"/>
          <w:color w:val="000000"/>
          <w:sz w:val="20"/>
          <w:szCs w:val="20"/>
        </w:rPr>
        <w:t>.  (Download COMPLETE Data as CSV Dataset).</w:t>
      </w:r>
    </w:p>
    <w:p w14:paraId="20954C97" w14:textId="7872EEC1" w:rsidR="009B4CE6" w:rsidRPr="0068567D" w:rsidRDefault="00E7396F" w:rsidP="00303CA7">
      <w:pPr>
        <w:pStyle w:val="NormalWeb"/>
        <w:numPr>
          <w:ilvl w:val="0"/>
          <w:numId w:val="15"/>
        </w:numPr>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country metadata from:</w:t>
      </w:r>
      <w:r>
        <w:rPr>
          <w:rStyle w:val="apple-converted-space"/>
          <w:rFonts w:ascii="Helvetica Neue" w:hAnsi="Helvetica Neue"/>
          <w:color w:val="000000"/>
          <w:sz w:val="21"/>
          <w:szCs w:val="21"/>
        </w:rPr>
        <w:t> </w:t>
      </w:r>
      <w:hyperlink r:id="rId15" w:tgtFrame="_blank" w:history="1">
        <w:r w:rsidRPr="00C978AC">
          <w:rPr>
            <w:rStyle w:val="Hyperlink"/>
            <w:rFonts w:ascii="Helvetica Neue" w:hAnsi="Helvetica Neue"/>
            <w:color w:val="337AB7"/>
            <w:sz w:val="20"/>
            <w:szCs w:val="20"/>
          </w:rPr>
          <w:t>http://apps.who.int/gho/data/node.metadata.COUNTRY?lang=en</w:t>
        </w:r>
      </w:hyperlink>
      <w:r w:rsidR="00303CA7">
        <w:rPr>
          <w:rFonts w:ascii="Helvetica Neue" w:hAnsi="Helvetica Neue"/>
          <w:color w:val="000000"/>
          <w:sz w:val="20"/>
          <w:szCs w:val="20"/>
        </w:rPr>
        <w:t>.  (To get all the data you need, you must download the JSON version of this file</w:t>
      </w:r>
      <w:r w:rsidR="00D267D4">
        <w:rPr>
          <w:rFonts w:ascii="Helvetica Neue" w:hAnsi="Helvetica Neue"/>
          <w:color w:val="000000"/>
          <w:sz w:val="20"/>
          <w:szCs w:val="20"/>
        </w:rPr>
        <w:t>, or the CSV XMART version</w:t>
      </w:r>
      <w:r w:rsidR="00303CA7">
        <w:rPr>
          <w:rFonts w:ascii="Helvetica Neue" w:hAnsi="Helvetica Neue"/>
          <w:color w:val="000000"/>
          <w:sz w:val="20"/>
          <w:szCs w:val="20"/>
        </w:rPr>
        <w:t>).</w:t>
      </w:r>
    </w:p>
    <w:p w14:paraId="2D4DEFD3" w14:textId="77777777" w:rsidR="00626049" w:rsidRDefault="00626049" w:rsidP="00C11CD7">
      <w:pPr>
        <w:ind w:right="1779"/>
      </w:pPr>
    </w:p>
    <w:p w14:paraId="1AA80D7B" w14:textId="77777777" w:rsidR="00152AED" w:rsidRPr="00026C9A" w:rsidRDefault="0018202A" w:rsidP="003562F8">
      <w:pPr>
        <w:pStyle w:val="Heading2"/>
        <w:numPr>
          <w:ilvl w:val="0"/>
          <w:numId w:val="0"/>
        </w:numPr>
      </w:pPr>
      <w:r w:rsidRPr="00026C9A">
        <w:t xml:space="preserve">Learning </w:t>
      </w:r>
      <w:r w:rsidR="003C5751">
        <w:t>Objectives</w:t>
      </w:r>
    </w:p>
    <w:p w14:paraId="3C19EC3E" w14:textId="6AD17629" w:rsidR="0018202A" w:rsidRPr="000E32CA" w:rsidRDefault="0018202A" w:rsidP="00C978AC">
      <w:r w:rsidRPr="000E32CA">
        <w:t xml:space="preserve">In this </w:t>
      </w:r>
      <w:r w:rsidR="00C978AC">
        <w:t>task</w:t>
      </w:r>
      <w:r w:rsidRPr="000E32CA">
        <w:t xml:space="preserve"> you will learn how to:</w:t>
      </w:r>
    </w:p>
    <w:p w14:paraId="35329248" w14:textId="77777777" w:rsidR="00D267D4" w:rsidRDefault="00C978AC" w:rsidP="00C978AC">
      <w:pPr>
        <w:pStyle w:val="ListParagraph"/>
        <w:numPr>
          <w:ilvl w:val="0"/>
          <w:numId w:val="18"/>
        </w:numPr>
        <w:rPr>
          <w:rFonts w:cs="Times New Roman"/>
          <w:lang w:val="en-AU"/>
        </w:rPr>
      </w:pPr>
      <w:r>
        <w:rPr>
          <w:rFonts w:cs="Times New Roman"/>
          <w:lang w:val="en-AU"/>
        </w:rPr>
        <w:t>Apply</w:t>
      </w:r>
      <w:r w:rsidRPr="00C978AC">
        <w:rPr>
          <w:rFonts w:cs="Times New Roman"/>
          <w:lang w:val="en-AU"/>
        </w:rPr>
        <w:t xml:space="preserve"> relevant </w:t>
      </w:r>
      <w:r w:rsidR="0068567D">
        <w:rPr>
          <w:rFonts w:cs="Times New Roman"/>
          <w:lang w:val="en-AU"/>
        </w:rPr>
        <w:t xml:space="preserve">Python </w:t>
      </w:r>
      <w:r w:rsidRPr="00C978AC">
        <w:rPr>
          <w:rFonts w:cs="Times New Roman"/>
          <w:lang w:val="en-AU"/>
        </w:rPr>
        <w:t>programming concepts</w:t>
      </w:r>
      <w:r w:rsidR="0068567D">
        <w:rPr>
          <w:rFonts w:cs="Times New Roman"/>
          <w:lang w:val="en-AU"/>
        </w:rPr>
        <w:t xml:space="preserve"> to a data analysis challenge</w:t>
      </w:r>
    </w:p>
    <w:p w14:paraId="12F0E283" w14:textId="1D9F0421" w:rsidR="00C978AC" w:rsidRDefault="00D267D4" w:rsidP="00C978AC">
      <w:pPr>
        <w:pStyle w:val="ListParagraph"/>
        <w:numPr>
          <w:ilvl w:val="0"/>
          <w:numId w:val="18"/>
        </w:numPr>
        <w:rPr>
          <w:rFonts w:cs="Times New Roman"/>
          <w:lang w:val="en-AU"/>
        </w:rPr>
      </w:pPr>
      <w:r>
        <w:rPr>
          <w:rFonts w:cs="Times New Roman"/>
          <w:lang w:val="en-AU"/>
        </w:rPr>
        <w:t>Read data from real sources and wrangle it into the form you need.</w:t>
      </w:r>
      <w:r w:rsidR="00C978AC" w:rsidRPr="00C978AC">
        <w:rPr>
          <w:rFonts w:cs="Times New Roman"/>
          <w:lang w:val="en-AU"/>
        </w:rPr>
        <w:t xml:space="preserve"> </w:t>
      </w:r>
    </w:p>
    <w:p w14:paraId="3219AD4A" w14:textId="2E7AB0D9" w:rsidR="0068567D" w:rsidRDefault="0068567D" w:rsidP="0068567D">
      <w:pPr>
        <w:pStyle w:val="ListParagraph"/>
        <w:numPr>
          <w:ilvl w:val="0"/>
          <w:numId w:val="18"/>
        </w:numPr>
        <w:rPr>
          <w:rFonts w:cs="Times New Roman"/>
          <w:lang w:val="en-AU"/>
        </w:rPr>
      </w:pPr>
      <w:r>
        <w:rPr>
          <w:rFonts w:cs="Times New Roman"/>
          <w:lang w:val="en-AU"/>
        </w:rPr>
        <w:t>Develop c</w:t>
      </w:r>
      <w:r w:rsidRPr="00C978AC">
        <w:rPr>
          <w:rFonts w:cs="Times New Roman"/>
          <w:lang w:val="en-AU"/>
        </w:rPr>
        <w:t xml:space="preserve">reative approaches to solving the </w:t>
      </w:r>
      <w:r w:rsidR="00D267D4">
        <w:rPr>
          <w:rFonts w:cs="Times New Roman"/>
          <w:lang w:val="en-AU"/>
        </w:rPr>
        <w:t xml:space="preserve">wrangling/analysis </w:t>
      </w:r>
      <w:r w:rsidRPr="00C978AC">
        <w:rPr>
          <w:rFonts w:cs="Times New Roman"/>
          <w:lang w:val="en-AU"/>
        </w:rPr>
        <w:t>problem</w:t>
      </w:r>
      <w:r w:rsidR="00D267D4">
        <w:rPr>
          <w:rFonts w:cs="Times New Roman"/>
          <w:lang w:val="en-AU"/>
        </w:rPr>
        <w:t>s.</w:t>
      </w:r>
      <w:r w:rsidRPr="00C978AC">
        <w:rPr>
          <w:rFonts w:cs="Times New Roman"/>
          <w:lang w:val="en-AU"/>
        </w:rPr>
        <w:t xml:space="preserve"> </w:t>
      </w:r>
    </w:p>
    <w:p w14:paraId="4020A6B5" w14:textId="33DF386B" w:rsidR="0068567D" w:rsidRDefault="0068567D" w:rsidP="0068567D">
      <w:pPr>
        <w:pStyle w:val="ListParagraph"/>
        <w:numPr>
          <w:ilvl w:val="0"/>
          <w:numId w:val="18"/>
        </w:numPr>
        <w:rPr>
          <w:rFonts w:cs="Times New Roman"/>
          <w:lang w:val="en-AU"/>
        </w:rPr>
      </w:pPr>
      <w:r>
        <w:rPr>
          <w:rFonts w:cs="Times New Roman"/>
          <w:lang w:val="en-AU"/>
        </w:rPr>
        <w:lastRenderedPageBreak/>
        <w:t>Adhere</w:t>
      </w:r>
      <w:r w:rsidRPr="00C978AC">
        <w:rPr>
          <w:rFonts w:cs="Times New Roman"/>
          <w:lang w:val="en-AU"/>
        </w:rPr>
        <w:t xml:space="preserve"> to the reco</w:t>
      </w:r>
      <w:r>
        <w:rPr>
          <w:rFonts w:cs="Times New Roman"/>
          <w:lang w:val="en-AU"/>
        </w:rPr>
        <w:t xml:space="preserve">mmended </w:t>
      </w:r>
      <w:r w:rsidR="00D267D4">
        <w:rPr>
          <w:rFonts w:cs="Times New Roman"/>
          <w:lang w:val="en-AU"/>
        </w:rPr>
        <w:t xml:space="preserve">Python </w:t>
      </w:r>
      <w:r>
        <w:rPr>
          <w:rFonts w:cs="Times New Roman"/>
          <w:lang w:val="en-AU"/>
        </w:rPr>
        <w:t>programming styles</w:t>
      </w:r>
    </w:p>
    <w:p w14:paraId="689F654F" w14:textId="50D6893E" w:rsidR="00C978AC" w:rsidRDefault="00D267D4" w:rsidP="0068567D">
      <w:pPr>
        <w:pStyle w:val="ListParagraph"/>
        <w:numPr>
          <w:ilvl w:val="0"/>
          <w:numId w:val="18"/>
        </w:numPr>
        <w:rPr>
          <w:rFonts w:cs="Times New Roman"/>
          <w:lang w:val="en-AU"/>
        </w:rPr>
      </w:pPr>
      <w:r>
        <w:rPr>
          <w:rFonts w:cs="Times New Roman"/>
          <w:lang w:val="en-AU"/>
        </w:rPr>
        <w:t xml:space="preserve">Write </w:t>
      </w:r>
      <w:r w:rsidR="0068567D">
        <w:rPr>
          <w:rFonts w:cs="Times New Roman"/>
          <w:lang w:val="en-AU"/>
        </w:rPr>
        <w:t>program</w:t>
      </w:r>
      <w:r>
        <w:rPr>
          <w:rFonts w:cs="Times New Roman"/>
          <w:lang w:val="en-AU"/>
        </w:rPr>
        <w:t>s</w:t>
      </w:r>
      <w:r w:rsidR="0068567D">
        <w:rPr>
          <w:rFonts w:cs="Times New Roman"/>
          <w:lang w:val="en-AU"/>
        </w:rPr>
        <w:t xml:space="preserve"> that produce c</w:t>
      </w:r>
      <w:r w:rsidR="00C978AC" w:rsidRPr="00C978AC">
        <w:rPr>
          <w:rFonts w:cs="Times New Roman"/>
          <w:lang w:val="en-AU"/>
        </w:rPr>
        <w:t>orrect</w:t>
      </w:r>
      <w:r w:rsidR="0068567D">
        <w:rPr>
          <w:rFonts w:cs="Times New Roman"/>
          <w:lang w:val="en-AU"/>
        </w:rPr>
        <w:t xml:space="preserve"> and useful output</w:t>
      </w:r>
    </w:p>
    <w:p w14:paraId="4F880F11" w14:textId="77777777" w:rsidR="00C978AC" w:rsidRDefault="00C978AC" w:rsidP="00C978AC">
      <w:pPr>
        <w:pStyle w:val="ListParagraph"/>
        <w:numPr>
          <w:ilvl w:val="0"/>
          <w:numId w:val="18"/>
        </w:numPr>
        <w:rPr>
          <w:rFonts w:cs="Times New Roman"/>
          <w:lang w:val="en-AU"/>
        </w:rPr>
      </w:pPr>
      <w:r>
        <w:rPr>
          <w:rFonts w:cs="Times New Roman"/>
          <w:lang w:val="en-AU"/>
        </w:rPr>
        <w:t>Organise and present a</w:t>
      </w:r>
      <w:r w:rsidRPr="00C978AC">
        <w:rPr>
          <w:rFonts w:cs="Times New Roman"/>
          <w:lang w:val="en-AU"/>
        </w:rPr>
        <w:t xml:space="preserve"> </w:t>
      </w:r>
      <w:r>
        <w:rPr>
          <w:rFonts w:cs="Times New Roman"/>
          <w:lang w:val="en-AU"/>
        </w:rPr>
        <w:t xml:space="preserve">data analysis </w:t>
      </w:r>
      <w:r w:rsidRPr="00C978AC">
        <w:rPr>
          <w:rFonts w:cs="Times New Roman"/>
          <w:lang w:val="en-AU"/>
        </w:rPr>
        <w:t>report</w:t>
      </w:r>
    </w:p>
    <w:p w14:paraId="30AFE0B3" w14:textId="515BF739" w:rsidR="0068567D" w:rsidRDefault="0068567D" w:rsidP="0068567D">
      <w:pPr>
        <w:pStyle w:val="ListParagraph"/>
        <w:numPr>
          <w:ilvl w:val="0"/>
          <w:numId w:val="18"/>
        </w:numPr>
        <w:rPr>
          <w:rFonts w:cs="Times New Roman"/>
          <w:lang w:val="en-AU"/>
        </w:rPr>
      </w:pPr>
      <w:r>
        <w:rPr>
          <w:rFonts w:cs="Times New Roman"/>
          <w:lang w:val="en-AU"/>
        </w:rPr>
        <w:t>Give an i</w:t>
      </w:r>
      <w:r w:rsidRPr="00C978AC">
        <w:rPr>
          <w:rFonts w:cs="Times New Roman"/>
          <w:lang w:val="en-AU"/>
        </w:rPr>
        <w:t>nsightfu</w:t>
      </w:r>
      <w:r>
        <w:rPr>
          <w:rFonts w:cs="Times New Roman"/>
          <w:lang w:val="en-AU"/>
        </w:rPr>
        <w:t>l analysis of the given problem</w:t>
      </w:r>
      <w:r w:rsidR="00D267D4">
        <w:rPr>
          <w:rFonts w:cs="Times New Roman"/>
          <w:lang w:val="en-AU"/>
        </w:rPr>
        <w:t>.</w:t>
      </w:r>
    </w:p>
    <w:p w14:paraId="1D51F51A" w14:textId="0ABF2C1C" w:rsidR="0068567D" w:rsidRPr="005725CC" w:rsidRDefault="0068567D" w:rsidP="0068567D">
      <w:pPr>
        <w:rPr>
          <w:rFonts w:cs="Times New Roman"/>
          <w:i/>
          <w:iCs/>
          <w:lang w:val="en-AU"/>
        </w:rPr>
      </w:pPr>
      <w:r>
        <w:rPr>
          <w:rFonts w:cs="Times New Roman"/>
          <w:lang w:val="en-AU"/>
        </w:rPr>
        <w:t>Task 2 is broken into two parts</w:t>
      </w:r>
      <w:r w:rsidR="00D267D4">
        <w:rPr>
          <w:rFonts w:cs="Times New Roman"/>
          <w:lang w:val="en-AU"/>
        </w:rPr>
        <w:t xml:space="preserve"> (each worth 20% of the course)</w:t>
      </w:r>
      <w:r w:rsidR="008C2E70">
        <w:rPr>
          <w:rFonts w:cs="Times New Roman"/>
          <w:lang w:val="en-AU"/>
        </w:rPr>
        <w:t xml:space="preserve">.  </w:t>
      </w:r>
      <w:r w:rsidR="008C2E70" w:rsidRPr="005725CC">
        <w:rPr>
          <w:rFonts w:cs="Times New Roman"/>
          <w:i/>
          <w:iCs/>
          <w:lang w:val="en-AU"/>
        </w:rPr>
        <w:t>Note: The following deadlines are one week later than the course outline, because this semester we missed the Week 5 lecture and workshop.</w:t>
      </w:r>
    </w:p>
    <w:p w14:paraId="7B5DC4BE" w14:textId="282AB48D" w:rsidR="0068567D" w:rsidRDefault="008C2E70" w:rsidP="0068567D">
      <w:pPr>
        <w:pStyle w:val="ListParagraph"/>
        <w:numPr>
          <w:ilvl w:val="0"/>
          <w:numId w:val="19"/>
        </w:numPr>
        <w:rPr>
          <w:rFonts w:cs="Times New Roman"/>
          <w:lang w:val="en-AU"/>
        </w:rPr>
      </w:pPr>
      <w:r>
        <w:rPr>
          <w:rFonts w:cs="Times New Roman"/>
          <w:lang w:val="en-AU"/>
        </w:rPr>
        <w:t>Due Week 10</w:t>
      </w:r>
      <w:r w:rsidR="0068567D">
        <w:rPr>
          <w:rFonts w:cs="Times New Roman"/>
          <w:lang w:val="en-AU"/>
        </w:rPr>
        <w:t>.  Use Python to read and analyse the child mortality data and generate various useful graphs that give insight into the trends.</w:t>
      </w:r>
    </w:p>
    <w:p w14:paraId="39E5F35B" w14:textId="2FAAB738" w:rsidR="0068567D" w:rsidRPr="0068567D" w:rsidRDefault="008C2E70" w:rsidP="0068567D">
      <w:pPr>
        <w:pStyle w:val="ListParagraph"/>
        <w:numPr>
          <w:ilvl w:val="0"/>
          <w:numId w:val="19"/>
        </w:numPr>
        <w:rPr>
          <w:rFonts w:cs="Times New Roman"/>
          <w:lang w:val="en-AU"/>
        </w:rPr>
      </w:pPr>
      <w:r>
        <w:rPr>
          <w:rFonts w:cs="Times New Roman"/>
          <w:lang w:val="en-AU"/>
        </w:rPr>
        <w:t>Due Week 13</w:t>
      </w:r>
      <w:r w:rsidR="0068567D">
        <w:rPr>
          <w:rFonts w:cs="Times New Roman"/>
          <w:lang w:val="en-AU"/>
        </w:rPr>
        <w:t>.  Use Python to combine the child mortality data and the country metadata, to give higher-leve</w:t>
      </w:r>
      <w:bookmarkStart w:id="0" w:name="_GoBack"/>
      <w:bookmarkEnd w:id="0"/>
      <w:r w:rsidR="0068567D">
        <w:rPr>
          <w:rFonts w:cs="Times New Roman"/>
          <w:lang w:val="en-AU"/>
        </w:rPr>
        <w:t xml:space="preserve">l analyses of child mortality in relation to income grouping and regions of the world. </w:t>
      </w:r>
    </w:p>
    <w:p w14:paraId="582F8CA1" w14:textId="276A3D23" w:rsidR="0071715F" w:rsidRDefault="0071715F" w:rsidP="000E32CA"/>
    <w:p w14:paraId="3332E277" w14:textId="5A614C51" w:rsidR="009B4CE6" w:rsidRDefault="0068567D" w:rsidP="00D267D4">
      <w:pPr>
        <w:pStyle w:val="Heading1"/>
      </w:pPr>
      <w:r>
        <w:t>Child Mortality</w:t>
      </w:r>
    </w:p>
    <w:p w14:paraId="77DAEDBE" w14:textId="0A7455F9" w:rsidR="00D267D4" w:rsidRDefault="00D267D4" w:rsidP="00BB5CE7">
      <w:r>
        <w:t xml:space="preserve">In this </w:t>
      </w:r>
      <w:r w:rsidR="000D395A">
        <w:t xml:space="preserve">first </w:t>
      </w:r>
      <w:r>
        <w:t>part of Task 2, you should write a Python script that reads and analyses the child mortality data file (</w:t>
      </w:r>
      <w:r w:rsidR="006470B1" w:rsidRPr="006470B1">
        <w:t>WHOSIS_MDG_000003</w:t>
      </w:r>
      <w:r w:rsidR="006470B1">
        <w:t xml:space="preserve">.csv) and produce at least </w:t>
      </w:r>
      <w:r w:rsidR="008C2E70">
        <w:t>FIVE</w:t>
      </w:r>
      <w:r w:rsidR="006470B1">
        <w:t xml:space="preserve"> useful graphs that give insight into the data trends.</w:t>
      </w:r>
    </w:p>
    <w:p w14:paraId="70BB5F34" w14:textId="150E375D" w:rsidR="006470B1" w:rsidRDefault="008C2E70" w:rsidP="006470B1">
      <w:r>
        <w:t>You should produce the following graphs</w:t>
      </w:r>
      <w:r w:rsidR="006470B1">
        <w:t>:</w:t>
      </w:r>
    </w:p>
    <w:p w14:paraId="1BDFEEDE" w14:textId="2A6040D6" w:rsidR="00173A91" w:rsidRDefault="00146CB2" w:rsidP="00173A91">
      <w:pPr>
        <w:pStyle w:val="ListParagraph"/>
        <w:numPr>
          <w:ilvl w:val="0"/>
          <w:numId w:val="25"/>
        </w:numPr>
      </w:pPr>
      <w:r>
        <w:t>graph</w:t>
      </w:r>
      <w:r w:rsidR="006470B1">
        <w:t xml:space="preserve"> the</w:t>
      </w:r>
      <w:r>
        <w:t xml:space="preserve"> infant</w:t>
      </w:r>
      <w:r w:rsidR="006470B1">
        <w:t xml:space="preserve"> mortality rates of all countries in </w:t>
      </w:r>
      <w:r w:rsidR="00173A91">
        <w:t>1990</w:t>
      </w:r>
      <w:r>
        <w:t>, sorted from lowest rate to highest rate.</w:t>
      </w:r>
      <w:r w:rsidR="006D4DBE">
        <w:t xml:space="preserve">  (</w:t>
      </w:r>
      <w:r w:rsidR="00F9368A">
        <w:t>If the graph is too crowded, you can show just each 10</w:t>
      </w:r>
      <w:r w:rsidR="00F9368A" w:rsidRPr="00F9368A">
        <w:rPr>
          <w:vertAlign w:val="superscript"/>
        </w:rPr>
        <w:t>th</w:t>
      </w:r>
      <w:r w:rsidR="00F9368A">
        <w:t xml:space="preserve"> country</w:t>
      </w:r>
      <w:r w:rsidR="007F04FF">
        <w:t>, or show the first 10 and last 10 countries</w:t>
      </w:r>
      <w:r w:rsidR="00F9368A">
        <w:t>).</w:t>
      </w:r>
    </w:p>
    <w:p w14:paraId="34696038" w14:textId="1530F956" w:rsidR="006470B1" w:rsidRDefault="00146CB2" w:rsidP="00173A91">
      <w:pPr>
        <w:pStyle w:val="ListParagraph"/>
        <w:numPr>
          <w:ilvl w:val="0"/>
          <w:numId w:val="25"/>
        </w:numPr>
      </w:pPr>
      <w:r>
        <w:t>graph</w:t>
      </w:r>
      <w:r w:rsidR="00173A91">
        <w:t xml:space="preserve"> the </w:t>
      </w:r>
      <w:r>
        <w:t xml:space="preserve">infant </w:t>
      </w:r>
      <w:r w:rsidR="00173A91">
        <w:t xml:space="preserve">mortality rates </w:t>
      </w:r>
      <w:r w:rsidR="00F9368A">
        <w:t>as above, but for 2015.</w:t>
      </w:r>
    </w:p>
    <w:p w14:paraId="100E8B76" w14:textId="211793AF" w:rsidR="00146CB2" w:rsidRDefault="00146CB2" w:rsidP="00146CB2">
      <w:pPr>
        <w:pStyle w:val="ListParagraph"/>
        <w:numPr>
          <w:ilvl w:val="0"/>
          <w:numId w:val="25"/>
        </w:numPr>
      </w:pPr>
      <w:r>
        <w:t xml:space="preserve">choose three </w:t>
      </w:r>
      <w:r>
        <w:t xml:space="preserve">representative </w:t>
      </w:r>
      <w:r>
        <w:t xml:space="preserve">countries in different areas of the world, then create a line </w:t>
      </w:r>
      <w:r>
        <w:t xml:space="preserve">graph </w:t>
      </w:r>
      <w:r>
        <w:t xml:space="preserve">showing </w:t>
      </w:r>
      <w:r>
        <w:t xml:space="preserve">the </w:t>
      </w:r>
      <w:r w:rsidR="007F04FF" w:rsidRPr="007F04FF">
        <w:rPr>
          <w:i/>
          <w:iCs/>
        </w:rPr>
        <w:t>trends</w:t>
      </w:r>
      <w:r>
        <w:t xml:space="preserve"> in infant mortality </w:t>
      </w:r>
      <w:r>
        <w:t xml:space="preserve">in those countries </w:t>
      </w:r>
      <w:r>
        <w:t>over the years from 1990 to 2015</w:t>
      </w:r>
      <w:r>
        <w:t>.</w:t>
      </w:r>
    </w:p>
    <w:p w14:paraId="419E46BD" w14:textId="0D6B8A71" w:rsidR="000D395A" w:rsidRDefault="00146CB2" w:rsidP="008C2E70">
      <w:pPr>
        <w:pStyle w:val="ListParagraph"/>
        <w:numPr>
          <w:ilvl w:val="0"/>
          <w:numId w:val="25"/>
        </w:numPr>
      </w:pPr>
      <w:r>
        <w:t>for those same three countries, graph</w:t>
      </w:r>
      <w:r w:rsidR="000D395A">
        <w:t xml:space="preserve"> the </w:t>
      </w:r>
      <w:r w:rsidR="008C2E70" w:rsidRPr="007F04FF">
        <w:rPr>
          <w:i/>
          <w:iCs/>
        </w:rPr>
        <w:t>reduction</w:t>
      </w:r>
      <w:r w:rsidR="000D395A">
        <w:t xml:space="preserve"> in </w:t>
      </w:r>
      <w:r>
        <w:t xml:space="preserve">infant </w:t>
      </w:r>
      <w:r w:rsidR="000D395A">
        <w:t xml:space="preserve">mortality rates over the 1990/2015 period - that is, </w:t>
      </w:r>
      <w:r w:rsidR="008C2E70">
        <w:t>the 1990 rate</w:t>
      </w:r>
      <w:r w:rsidR="000D395A">
        <w:t xml:space="preserve"> divided by the </w:t>
      </w:r>
      <w:r w:rsidR="008C2E70">
        <w:t>2015 rate</w:t>
      </w:r>
      <w:r w:rsidR="000D395A">
        <w:t>.</w:t>
      </w:r>
    </w:p>
    <w:p w14:paraId="2F6E228F" w14:textId="04759CC2" w:rsidR="008C2E70" w:rsidRDefault="008C2E70" w:rsidP="008C2E70">
      <w:pPr>
        <w:pStyle w:val="ListParagraph"/>
        <w:numPr>
          <w:ilvl w:val="0"/>
          <w:numId w:val="25"/>
        </w:numPr>
      </w:pPr>
      <w:r>
        <w:t>a graph of your choice...</w:t>
      </w:r>
      <w:r w:rsidR="00146CB2">
        <w:t xml:space="preserve">  (explain why you chose that graph, and what conclusions you draw from the graph</w:t>
      </w:r>
      <w:r>
        <w:t>).</w:t>
      </w:r>
    </w:p>
    <w:p w14:paraId="4385DA40" w14:textId="77777777" w:rsidR="000D395A" w:rsidRDefault="000D395A" w:rsidP="000D395A">
      <w:pPr>
        <w:pStyle w:val="ListParagraph"/>
      </w:pPr>
    </w:p>
    <w:p w14:paraId="1E2629F5" w14:textId="4364BCC4" w:rsidR="00421D67" w:rsidRDefault="006470B1" w:rsidP="009B4CE6">
      <w:r>
        <w:t>Hints:</w:t>
      </w:r>
    </w:p>
    <w:p w14:paraId="6D184E9F" w14:textId="7A360BF8" w:rsidR="006470B1" w:rsidRDefault="006470B1" w:rsidP="006470B1">
      <w:pPr>
        <w:pStyle w:val="ListParagraph"/>
        <w:numPr>
          <w:ilvl w:val="0"/>
          <w:numId w:val="23"/>
        </w:numPr>
      </w:pPr>
      <w:r>
        <w:t xml:space="preserve">Some of the columns contain multiple values (a mortality rate, plus a confidence interval), so you will need to split these up into </w:t>
      </w:r>
      <w:r w:rsidR="00AC01AD">
        <w:t>separate</w:t>
      </w:r>
      <w:r>
        <w:t xml:space="preserve"> columns.</w:t>
      </w:r>
    </w:p>
    <w:p w14:paraId="31D4BC66" w14:textId="3503E920" w:rsidR="000D395A" w:rsidRDefault="000D395A" w:rsidP="000D395A">
      <w:pPr>
        <w:pStyle w:val="ListParagraph"/>
        <w:numPr>
          <w:ilvl w:val="0"/>
          <w:numId w:val="23"/>
        </w:numPr>
      </w:pPr>
      <w:r>
        <w:t xml:space="preserve">You can either use standard Python data structures to store and manipulate the </w:t>
      </w:r>
      <w:proofErr w:type="gramStart"/>
      <w:r>
        <w:t>data, or</w:t>
      </w:r>
      <w:proofErr w:type="gramEnd"/>
      <w:r>
        <w:t xml:space="preserve"> use the Pandas library if you prefer.</w:t>
      </w:r>
    </w:p>
    <w:p w14:paraId="44634B61" w14:textId="1F884714" w:rsidR="000D395A" w:rsidRDefault="000D395A" w:rsidP="006470B1">
      <w:pPr>
        <w:pStyle w:val="ListParagraph"/>
        <w:numPr>
          <w:ilvl w:val="0"/>
          <w:numId w:val="23"/>
        </w:numPr>
      </w:pPr>
      <w:r>
        <w:t xml:space="preserve">Use markup and headings to break your </w:t>
      </w:r>
      <w:proofErr w:type="spellStart"/>
      <w:r>
        <w:t>Jupyter</w:t>
      </w:r>
      <w:proofErr w:type="spellEnd"/>
      <w:r>
        <w:t xml:space="preserve"> notebook into sections and give commentary about what you </w:t>
      </w:r>
      <w:proofErr w:type="gramStart"/>
      <w:r>
        <w:t>doing</w:t>
      </w:r>
      <w:proofErr w:type="gramEnd"/>
      <w:r>
        <w:t xml:space="preserve">, and discussion of your results.  This </w:t>
      </w:r>
      <w:proofErr w:type="spellStart"/>
      <w:r>
        <w:t>Jupyter</w:t>
      </w:r>
      <w:proofErr w:type="spellEnd"/>
      <w:r>
        <w:t xml:space="preserve"> notebook will be what you submit.</w:t>
      </w:r>
    </w:p>
    <w:p w14:paraId="564C2CEF" w14:textId="588D0985" w:rsidR="006470B1" w:rsidRDefault="006470B1" w:rsidP="000D395A">
      <w:r>
        <w:t xml:space="preserve"> </w:t>
      </w:r>
    </w:p>
    <w:p w14:paraId="39245D91" w14:textId="2C5B67C9" w:rsidR="00421D67" w:rsidRDefault="00D267D4" w:rsidP="00D267D4">
      <w:pPr>
        <w:pStyle w:val="Heading1"/>
      </w:pPr>
      <w:r>
        <w:t>Child Mortality and Country Types</w:t>
      </w:r>
    </w:p>
    <w:p w14:paraId="721330FD" w14:textId="6559C0EA" w:rsidR="000D395A" w:rsidRDefault="00743808" w:rsidP="000D395A">
      <w:r>
        <w:t xml:space="preserve">In this </w:t>
      </w:r>
      <w:r w:rsidR="000D395A">
        <w:t>second part of Task 2, you should write another Python script that reads and analyses the country metadata (</w:t>
      </w:r>
      <w:proofErr w:type="spellStart"/>
      <w:r w:rsidR="000D395A">
        <w:t>COUNTRY.json</w:t>
      </w:r>
      <w:proofErr w:type="spellEnd"/>
      <w:r w:rsidR="000D395A">
        <w:t xml:space="preserve">) and merges it </w:t>
      </w:r>
      <w:r w:rsidR="000D395A">
        <w:lastRenderedPageBreak/>
        <w:t xml:space="preserve">with </w:t>
      </w:r>
      <w:r w:rsidR="00D00DFD">
        <w:t xml:space="preserve">the </w:t>
      </w:r>
      <w:r w:rsidR="000D395A">
        <w:t>child mortality data</w:t>
      </w:r>
      <w:r w:rsidR="00D00DFD">
        <w:t xml:space="preserve"> from Part 1</w:t>
      </w:r>
      <w:r w:rsidR="000D395A">
        <w:t xml:space="preserve">, to allow you to do some higher-level analysis of </w:t>
      </w:r>
      <w:r w:rsidR="00180D73" w:rsidRPr="00180D73">
        <w:rPr>
          <w:b/>
          <w:bCs/>
        </w:rPr>
        <w:t>infant</w:t>
      </w:r>
      <w:r w:rsidR="000D395A" w:rsidRPr="00180D73">
        <w:rPr>
          <w:b/>
          <w:bCs/>
        </w:rPr>
        <w:t xml:space="preserve"> mortality</w:t>
      </w:r>
      <w:r w:rsidR="000D395A">
        <w:t xml:space="preserve"> trends.</w:t>
      </w:r>
    </w:p>
    <w:p w14:paraId="250B0C25" w14:textId="52250566" w:rsidR="00EA31D1" w:rsidRDefault="000D395A" w:rsidP="00D00DFD">
      <w:pPr>
        <w:rPr>
          <w:lang w:val="en-GB"/>
        </w:rPr>
      </w:pPr>
      <w:r>
        <w:t xml:space="preserve">Your report should include </w:t>
      </w:r>
      <w:r w:rsidR="00D00DFD">
        <w:t>at least two</w:t>
      </w:r>
      <w:r w:rsidR="00EA31D1">
        <w:t xml:space="preserve"> </w:t>
      </w:r>
      <w:r>
        <w:t xml:space="preserve">graphs that </w:t>
      </w:r>
      <w:r w:rsidR="00D00DFD">
        <w:t xml:space="preserve">display or </w:t>
      </w:r>
      <w:r>
        <w:t xml:space="preserve">compare </w:t>
      </w:r>
      <w:r w:rsidR="00173A91" w:rsidRPr="00180D73">
        <w:rPr>
          <w:b/>
          <w:bCs/>
        </w:rPr>
        <w:t xml:space="preserve">infant </w:t>
      </w:r>
      <w:r w:rsidRPr="00180D73">
        <w:rPr>
          <w:b/>
          <w:bCs/>
        </w:rPr>
        <w:t>mortality</w:t>
      </w:r>
      <w:r>
        <w:t xml:space="preserve"> in different </w:t>
      </w:r>
      <w:r w:rsidRPr="00173A91">
        <w:rPr>
          <w:i/>
          <w:iCs/>
        </w:rPr>
        <w:t>regions</w:t>
      </w:r>
      <w:r>
        <w:t xml:space="preserve"> of the world (using the </w:t>
      </w:r>
      <w:r w:rsidR="00EA31D1" w:rsidRPr="00EA31D1">
        <w:rPr>
          <w:lang w:val="en-GB"/>
        </w:rPr>
        <w:t>'WHO_REGION'</w:t>
      </w:r>
      <w:r w:rsidR="00EA31D1">
        <w:rPr>
          <w:lang w:val="en-GB"/>
        </w:rPr>
        <w:t xml:space="preserve"> string to group the countries).</w:t>
      </w:r>
    </w:p>
    <w:p w14:paraId="202DDE85" w14:textId="2EF93817" w:rsidR="00EA31D1" w:rsidRPr="00EA31D1" w:rsidRDefault="00EA31D1" w:rsidP="00D00DFD">
      <w:pPr>
        <w:rPr>
          <w:lang w:val="en-GB"/>
        </w:rPr>
      </w:pPr>
      <w:r>
        <w:rPr>
          <w:lang w:val="en-GB"/>
        </w:rPr>
        <w:t xml:space="preserve">You report should include </w:t>
      </w:r>
      <w:r w:rsidR="00D00DFD">
        <w:rPr>
          <w:lang w:val="en-GB"/>
        </w:rPr>
        <w:t>at least two</w:t>
      </w:r>
      <w:r w:rsidR="00173A91">
        <w:rPr>
          <w:lang w:val="en-GB"/>
        </w:rPr>
        <w:t xml:space="preserve"> graphs that compare </w:t>
      </w:r>
      <w:r w:rsidR="00173A91">
        <w:t xml:space="preserve">infant </w:t>
      </w:r>
      <w:r>
        <w:rPr>
          <w:lang w:val="en-GB"/>
        </w:rPr>
        <w:t xml:space="preserve">mortality across different </w:t>
      </w:r>
      <w:r w:rsidRPr="00173A91">
        <w:rPr>
          <w:i/>
          <w:iCs/>
          <w:lang w:val="en-GB"/>
        </w:rPr>
        <w:t>income groupings</w:t>
      </w:r>
      <w:r>
        <w:rPr>
          <w:lang w:val="en-GB"/>
        </w:rPr>
        <w:t xml:space="preserve"> (using the </w:t>
      </w:r>
      <w:r w:rsidRPr="00EA31D1">
        <w:rPr>
          <w:lang w:val="en-GB"/>
        </w:rPr>
        <w:t>'WORLD_BANK_INCOME_GROUP'</w:t>
      </w:r>
      <w:r>
        <w:rPr>
          <w:lang w:val="en-GB"/>
        </w:rPr>
        <w:t xml:space="preserve"> string to classify the countries).</w:t>
      </w:r>
    </w:p>
    <w:p w14:paraId="7675471B" w14:textId="77777777" w:rsidR="007653EC" w:rsidRDefault="007653EC" w:rsidP="003C5751"/>
    <w:p w14:paraId="022FAA35" w14:textId="3D8D8106" w:rsidR="00D00DFD" w:rsidRDefault="00D00DFD" w:rsidP="003C5751">
      <w:r>
        <w:t>Hints:</w:t>
      </w:r>
    </w:p>
    <w:p w14:paraId="69760253" w14:textId="79815DED" w:rsidR="00D00DFD" w:rsidRDefault="00D00DFD" w:rsidP="00D00DFD">
      <w:pPr>
        <w:pStyle w:val="ListParagraph"/>
        <w:numPr>
          <w:ilvl w:val="0"/>
          <w:numId w:val="24"/>
        </w:numPr>
      </w:pPr>
      <w:r>
        <w:t>You can use the '</w:t>
      </w:r>
      <w:proofErr w:type="spellStart"/>
      <w:r>
        <w:t>json</w:t>
      </w:r>
      <w:proofErr w:type="spellEnd"/>
      <w:r>
        <w:t xml:space="preserve">' library to read </w:t>
      </w:r>
      <w:proofErr w:type="gramStart"/>
      <w:r>
        <w:t>the .</w:t>
      </w:r>
      <w:proofErr w:type="spellStart"/>
      <w:r>
        <w:t>json</w:t>
      </w:r>
      <w:proofErr w:type="spellEnd"/>
      <w:proofErr w:type="gramEnd"/>
      <w:r>
        <w:t xml:space="preserve"> file.  The resulting object is quite deeply nested, so you will need to explore which substructures contain the data that you want, and then extract that substructure into a dictionary or list that is easier to use.  Or write a function that extracts the data that you need.</w:t>
      </w:r>
    </w:p>
    <w:p w14:paraId="65452915" w14:textId="2567533E" w:rsidR="00D00DFD" w:rsidRDefault="00D00DFD" w:rsidP="00D00DFD">
      <w:pPr>
        <w:pStyle w:val="ListParagraph"/>
        <w:numPr>
          <w:ilvl w:val="0"/>
          <w:numId w:val="24"/>
        </w:numPr>
      </w:pPr>
      <w:r>
        <w:t xml:space="preserve">You can either use standard Python data structures to store and manipulate the </w:t>
      </w:r>
      <w:proofErr w:type="gramStart"/>
      <w:r>
        <w:t>data, or</w:t>
      </w:r>
      <w:proofErr w:type="gramEnd"/>
      <w:r>
        <w:t xml:space="preserve"> use the Pandas library if you prefer.</w:t>
      </w:r>
    </w:p>
    <w:p w14:paraId="29460417" w14:textId="77777777" w:rsidR="00D00DFD" w:rsidRDefault="00D00DFD" w:rsidP="00D00DFD">
      <w:pPr>
        <w:pStyle w:val="ListParagraph"/>
        <w:numPr>
          <w:ilvl w:val="0"/>
          <w:numId w:val="24"/>
        </w:numPr>
      </w:pPr>
      <w:r>
        <w:t xml:space="preserve">Use markup and headings to break your </w:t>
      </w:r>
      <w:proofErr w:type="spellStart"/>
      <w:r>
        <w:t>Jupyter</w:t>
      </w:r>
      <w:proofErr w:type="spellEnd"/>
      <w:r>
        <w:t xml:space="preserve"> notebook into sections and give commentary about what you </w:t>
      </w:r>
      <w:proofErr w:type="gramStart"/>
      <w:r>
        <w:t>doing</w:t>
      </w:r>
      <w:proofErr w:type="gramEnd"/>
      <w:r>
        <w:t xml:space="preserve">, and discussion of your results.  This </w:t>
      </w:r>
      <w:proofErr w:type="spellStart"/>
      <w:r>
        <w:t>Jupyter</w:t>
      </w:r>
      <w:proofErr w:type="spellEnd"/>
      <w:r>
        <w:t xml:space="preserve"> notebook will be what you submit.</w:t>
      </w:r>
    </w:p>
    <w:p w14:paraId="79A156D7" w14:textId="77777777" w:rsidR="00D00DFD" w:rsidRDefault="00D00DFD" w:rsidP="00D00DFD">
      <w:pPr>
        <w:pStyle w:val="ListParagraph"/>
      </w:pPr>
    </w:p>
    <w:p w14:paraId="1DD6AA81" w14:textId="77777777" w:rsidR="00D267D4" w:rsidRDefault="00D267D4" w:rsidP="003C5751"/>
    <w:p w14:paraId="4F57DA13" w14:textId="11D0833A" w:rsidR="00D267D4" w:rsidRDefault="00D267D4" w:rsidP="00D267D4">
      <w:pPr>
        <w:pStyle w:val="Heading1"/>
      </w:pPr>
      <w:r>
        <w:t>Marking Criteria</w:t>
      </w:r>
    </w:p>
    <w:p w14:paraId="437F4526" w14:textId="033A2E9A" w:rsidR="00D267D4" w:rsidRDefault="00D267D4" w:rsidP="00D267D4">
      <w:pPr>
        <w:rPr>
          <w:rFonts w:cs="Times New Roman"/>
          <w:lang w:val="en-AU"/>
        </w:rPr>
      </w:pPr>
      <w:r>
        <w:rPr>
          <w:rFonts w:cs="Times New Roman"/>
          <w:lang w:val="en-AU"/>
        </w:rPr>
        <w:t xml:space="preserve">Your submission </w:t>
      </w:r>
      <w:r w:rsidR="0006295D">
        <w:rPr>
          <w:rFonts w:cs="Times New Roman"/>
          <w:lang w:val="en-AU"/>
        </w:rPr>
        <w:t xml:space="preserve">for each part of this task </w:t>
      </w:r>
      <w:r>
        <w:rPr>
          <w:rFonts w:cs="Times New Roman"/>
          <w:lang w:val="en-AU"/>
        </w:rPr>
        <w:t>will be assessed according to the following criteria:</w:t>
      </w:r>
    </w:p>
    <w:p w14:paraId="0746F1F6" w14:textId="629ACCDC" w:rsidR="00D267D4" w:rsidRPr="0006295D" w:rsidRDefault="0006295D" w:rsidP="0006295D">
      <w:pPr>
        <w:pStyle w:val="ListParagraph"/>
        <w:numPr>
          <w:ilvl w:val="0"/>
          <w:numId w:val="21"/>
        </w:numPr>
        <w:rPr>
          <w:rFonts w:cs="Times New Roman"/>
          <w:lang w:val="en-AU"/>
        </w:rPr>
      </w:pPr>
      <w:r>
        <w:rPr>
          <w:rFonts w:cs="Times New Roman"/>
          <w:lang w:val="en-AU"/>
        </w:rPr>
        <w:t>P</w:t>
      </w:r>
      <w:r w:rsidR="00D267D4" w:rsidRPr="0006295D">
        <w:rPr>
          <w:rFonts w:cs="Times New Roman"/>
          <w:lang w:val="en-AU"/>
        </w:rPr>
        <w:t xml:space="preserve">resentation and organisation of </w:t>
      </w:r>
      <w:r w:rsidR="00146CB2">
        <w:rPr>
          <w:rFonts w:cs="Times New Roman"/>
          <w:lang w:val="en-AU"/>
        </w:rPr>
        <w:t>your report [30</w:t>
      </w:r>
      <w:r>
        <w:rPr>
          <w:rFonts w:cs="Times New Roman"/>
          <w:lang w:val="en-AU"/>
        </w:rPr>
        <w:t>%]</w:t>
      </w:r>
    </w:p>
    <w:p w14:paraId="7E982ADE" w14:textId="24A981CB" w:rsidR="0006295D" w:rsidRDefault="00D6532B" w:rsidP="0006295D">
      <w:pPr>
        <w:pStyle w:val="ListParagraph"/>
        <w:numPr>
          <w:ilvl w:val="0"/>
          <w:numId w:val="21"/>
        </w:numPr>
        <w:rPr>
          <w:rFonts w:cs="Times New Roman"/>
          <w:lang w:val="en-AU"/>
        </w:rPr>
      </w:pPr>
      <w:r>
        <w:rPr>
          <w:rFonts w:cs="Times New Roman"/>
          <w:lang w:val="en-AU"/>
        </w:rPr>
        <w:t>Data analysis and p</w:t>
      </w:r>
      <w:r w:rsidR="00146CB2">
        <w:rPr>
          <w:rFonts w:cs="Times New Roman"/>
          <w:lang w:val="en-AU"/>
        </w:rPr>
        <w:t>rogram output [30</w:t>
      </w:r>
      <w:r w:rsidR="0006295D">
        <w:rPr>
          <w:rFonts w:cs="Times New Roman"/>
          <w:lang w:val="en-AU"/>
        </w:rPr>
        <w:t>%]</w:t>
      </w:r>
    </w:p>
    <w:p w14:paraId="40E48ABB" w14:textId="74355777" w:rsidR="0006295D" w:rsidRPr="0006295D" w:rsidRDefault="0006295D" w:rsidP="0006295D">
      <w:pPr>
        <w:pStyle w:val="ListParagraph"/>
        <w:numPr>
          <w:ilvl w:val="1"/>
          <w:numId w:val="21"/>
        </w:numPr>
        <w:rPr>
          <w:rFonts w:cs="Times New Roman"/>
          <w:lang w:val="en-AU"/>
        </w:rPr>
      </w:pPr>
      <w:r w:rsidRPr="0006295D">
        <w:rPr>
          <w:rFonts w:cs="Times New Roman"/>
          <w:lang w:val="en-AU"/>
        </w:rPr>
        <w:t>Co</w:t>
      </w:r>
      <w:r w:rsidR="00146CB2">
        <w:rPr>
          <w:rFonts w:cs="Times New Roman"/>
          <w:lang w:val="en-AU"/>
        </w:rPr>
        <w:t>rrectness of the program output and graphs</w:t>
      </w:r>
    </w:p>
    <w:p w14:paraId="47BD0C16" w14:textId="3AFA15AC" w:rsidR="00D267D4" w:rsidRPr="0006295D" w:rsidRDefault="00D267D4" w:rsidP="0006295D">
      <w:pPr>
        <w:pStyle w:val="ListParagraph"/>
        <w:numPr>
          <w:ilvl w:val="1"/>
          <w:numId w:val="21"/>
        </w:numPr>
        <w:rPr>
          <w:rFonts w:cs="Times New Roman"/>
          <w:lang w:val="en-AU"/>
        </w:rPr>
      </w:pPr>
      <w:r w:rsidRPr="0006295D">
        <w:rPr>
          <w:rFonts w:cs="Times New Roman"/>
          <w:lang w:val="en-AU"/>
        </w:rPr>
        <w:t xml:space="preserve">Insightful analysis </w:t>
      </w:r>
      <w:r w:rsidR="0006295D">
        <w:rPr>
          <w:rFonts w:cs="Times New Roman"/>
          <w:lang w:val="en-AU"/>
        </w:rPr>
        <w:t xml:space="preserve">and discussion </w:t>
      </w:r>
      <w:r w:rsidRPr="0006295D">
        <w:rPr>
          <w:rFonts w:cs="Times New Roman"/>
          <w:lang w:val="en-AU"/>
        </w:rPr>
        <w:t xml:space="preserve">of the </w:t>
      </w:r>
      <w:r w:rsidR="00D6532B">
        <w:rPr>
          <w:rFonts w:cs="Times New Roman"/>
          <w:lang w:val="en-AU"/>
        </w:rPr>
        <w:t>data</w:t>
      </w:r>
      <w:r w:rsidRPr="0006295D">
        <w:rPr>
          <w:rFonts w:cs="Times New Roman"/>
          <w:lang w:val="en-AU"/>
        </w:rPr>
        <w:t xml:space="preserve"> </w:t>
      </w:r>
    </w:p>
    <w:p w14:paraId="6210C7E0" w14:textId="1E65A26C" w:rsidR="0006295D" w:rsidRDefault="00146CB2" w:rsidP="0006295D">
      <w:pPr>
        <w:pStyle w:val="ListParagraph"/>
        <w:numPr>
          <w:ilvl w:val="0"/>
          <w:numId w:val="21"/>
        </w:numPr>
        <w:rPr>
          <w:rFonts w:cs="Times New Roman"/>
          <w:lang w:val="en-AU"/>
        </w:rPr>
      </w:pPr>
      <w:r>
        <w:rPr>
          <w:rFonts w:cs="Times New Roman"/>
          <w:lang w:val="en-AU"/>
        </w:rPr>
        <w:t>Programming style [4</w:t>
      </w:r>
      <w:r w:rsidR="0006295D">
        <w:rPr>
          <w:rFonts w:cs="Times New Roman"/>
          <w:lang w:val="en-AU"/>
        </w:rPr>
        <w:t>0%]</w:t>
      </w:r>
    </w:p>
    <w:p w14:paraId="3A8577CB" w14:textId="38D0CC65" w:rsidR="00D267D4" w:rsidRPr="0006295D" w:rsidRDefault="00D267D4" w:rsidP="0006295D">
      <w:pPr>
        <w:pStyle w:val="ListParagraph"/>
        <w:numPr>
          <w:ilvl w:val="1"/>
          <w:numId w:val="21"/>
        </w:numPr>
        <w:rPr>
          <w:rFonts w:cs="Times New Roman"/>
          <w:lang w:val="en-AU"/>
        </w:rPr>
      </w:pPr>
      <w:r w:rsidRPr="0006295D">
        <w:rPr>
          <w:rFonts w:cs="Times New Roman"/>
          <w:lang w:val="en-AU"/>
        </w:rPr>
        <w:t xml:space="preserve">Creative approaches to solving the problem </w:t>
      </w:r>
    </w:p>
    <w:p w14:paraId="3A309E8B" w14:textId="5C94A36A" w:rsidR="0006295D" w:rsidRDefault="0006295D" w:rsidP="0006295D">
      <w:pPr>
        <w:pStyle w:val="ListParagraph"/>
        <w:numPr>
          <w:ilvl w:val="1"/>
          <w:numId w:val="21"/>
        </w:numPr>
        <w:rPr>
          <w:rFonts w:cs="Times New Roman"/>
          <w:lang w:val="en-AU"/>
        </w:rPr>
      </w:pPr>
      <w:r>
        <w:rPr>
          <w:rFonts w:cs="Times New Roman"/>
          <w:lang w:val="en-AU"/>
        </w:rPr>
        <w:t xml:space="preserve">Good use </w:t>
      </w:r>
      <w:r w:rsidR="00D267D4" w:rsidRPr="0006295D">
        <w:rPr>
          <w:rFonts w:cs="Times New Roman"/>
          <w:lang w:val="en-AU"/>
        </w:rPr>
        <w:t>of relevant programming concepts</w:t>
      </w:r>
      <w:r>
        <w:rPr>
          <w:rFonts w:cs="Times New Roman"/>
          <w:lang w:val="en-AU"/>
        </w:rPr>
        <w:t>, especially good use of functions</w:t>
      </w:r>
    </w:p>
    <w:p w14:paraId="2D516B62" w14:textId="291EC8B1" w:rsidR="00D267D4" w:rsidRPr="0006295D" w:rsidRDefault="0006295D" w:rsidP="0006295D">
      <w:pPr>
        <w:pStyle w:val="ListParagraph"/>
        <w:numPr>
          <w:ilvl w:val="1"/>
          <w:numId w:val="21"/>
        </w:numPr>
        <w:rPr>
          <w:rFonts w:cs="Times New Roman"/>
          <w:lang w:val="en-AU"/>
        </w:rPr>
      </w:pPr>
      <w:r>
        <w:rPr>
          <w:rFonts w:cs="Times New Roman"/>
          <w:lang w:val="en-AU"/>
        </w:rPr>
        <w:t>Good use of appropriate Python data structures, such as lists and dictionaries</w:t>
      </w:r>
      <w:r w:rsidR="00D267D4" w:rsidRPr="0006295D">
        <w:rPr>
          <w:rFonts w:cs="Times New Roman"/>
          <w:lang w:val="en-AU"/>
        </w:rPr>
        <w:t xml:space="preserve"> </w:t>
      </w:r>
    </w:p>
    <w:p w14:paraId="7855E21E" w14:textId="0A64EAE9" w:rsidR="00D267D4" w:rsidRDefault="00D267D4" w:rsidP="0006295D">
      <w:pPr>
        <w:pStyle w:val="ListParagraph"/>
        <w:numPr>
          <w:ilvl w:val="1"/>
          <w:numId w:val="21"/>
        </w:numPr>
      </w:pPr>
      <w:r w:rsidRPr="0006295D">
        <w:rPr>
          <w:rFonts w:cs="Times New Roman"/>
          <w:lang w:val="en-AU"/>
        </w:rPr>
        <w:t xml:space="preserve">Adherence to the recommended </w:t>
      </w:r>
      <w:r w:rsidR="0006295D">
        <w:rPr>
          <w:rFonts w:cs="Times New Roman"/>
          <w:lang w:val="en-AU"/>
        </w:rPr>
        <w:t xml:space="preserve">Python </w:t>
      </w:r>
      <w:r w:rsidRPr="0006295D">
        <w:rPr>
          <w:rFonts w:cs="Times New Roman"/>
          <w:lang w:val="en-AU"/>
        </w:rPr>
        <w:t>programming styles</w:t>
      </w:r>
      <w:r w:rsidR="0006295D">
        <w:rPr>
          <w:rFonts w:cs="Times New Roman"/>
          <w:lang w:val="en-AU"/>
        </w:rPr>
        <w:t xml:space="preserve"> (indentation, documentation, naming conventions, etc.)</w:t>
      </w:r>
    </w:p>
    <w:sectPr w:rsidR="00D267D4" w:rsidSect="008E3DEA">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F0E3A" w14:textId="77777777" w:rsidR="00B222C5" w:rsidRDefault="00B222C5" w:rsidP="008E3DEA">
      <w:pPr>
        <w:spacing w:before="0"/>
      </w:pPr>
      <w:r>
        <w:separator/>
      </w:r>
    </w:p>
  </w:endnote>
  <w:endnote w:type="continuationSeparator" w:id="0">
    <w:p w14:paraId="11AD0E0A" w14:textId="77777777" w:rsidR="00B222C5" w:rsidRDefault="00B222C5" w:rsidP="008E3DE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auto"/>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2"/>
      <w:gridCol w:w="8178"/>
    </w:tblGrid>
    <w:tr w:rsidR="0085708F" w:rsidRPr="0025191F" w14:paraId="5F21F9BE" w14:textId="77777777" w:rsidTr="008E3DEA">
      <w:tc>
        <w:tcPr>
          <w:tcW w:w="201" w:type="pct"/>
          <w:tcBorders>
            <w:bottom w:val="nil"/>
            <w:right w:val="single" w:sz="4" w:space="0" w:color="BFBFBF"/>
          </w:tcBorders>
        </w:tcPr>
        <w:p w14:paraId="5C0EAE89" w14:textId="77777777" w:rsidR="0085708F" w:rsidRPr="007B7F10" w:rsidRDefault="0085708F" w:rsidP="008E3DEA">
          <w:pPr>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AC01AD">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99" w:type="pct"/>
          <w:tcBorders>
            <w:left w:val="single" w:sz="4" w:space="0" w:color="BFBFBF"/>
            <w:bottom w:val="nil"/>
          </w:tcBorders>
        </w:tcPr>
        <w:p w14:paraId="3A4AB581" w14:textId="02DF938E" w:rsidR="0085708F" w:rsidRPr="0025191F" w:rsidRDefault="00B222C5" w:rsidP="008E3DEA">
          <w:pPr>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D9BF10AF1BD7DE4285B6BE2C379E686B"/>
              </w:placeholder>
              <w:dataBinding w:prefixMappings="xmlns:ns0='http://schemas.openxmlformats.org/package/2006/metadata/core-properties' xmlns:ns1='http://purl.org/dc/elements/1.1/'" w:xpath="/ns0:coreProperties[1]/ns1:title[1]" w:storeItemID="{6C3C8BC8-F283-45AE-878A-BAB7291924A1}"/>
              <w:text/>
            </w:sdtPr>
            <w:sdtEndPr/>
            <w:sdtContent>
              <w:r w:rsidR="00E7396F">
                <w:rPr>
                  <w:rFonts w:ascii="Calibri" w:hAnsi="Calibri"/>
                  <w:b/>
                  <w:bCs/>
                  <w:caps/>
                  <w:color w:val="595959" w:themeColor="text1" w:themeTint="A6"/>
                  <w:lang w:val="en-GB"/>
                </w:rPr>
                <w:t>ICT702 Task 2</w:t>
              </w:r>
            </w:sdtContent>
          </w:sdt>
        </w:p>
      </w:tc>
    </w:tr>
  </w:tbl>
  <w:p w14:paraId="3576CCBC" w14:textId="77777777" w:rsidR="0085708F" w:rsidRDefault="00857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178"/>
      <w:gridCol w:w="352"/>
    </w:tblGrid>
    <w:tr w:rsidR="0085708F" w:rsidRPr="0025191F" w14:paraId="61AE142E" w14:textId="77777777" w:rsidTr="008E3DEA">
      <w:tc>
        <w:tcPr>
          <w:tcW w:w="4816" w:type="pct"/>
          <w:tcBorders>
            <w:bottom w:val="nil"/>
            <w:right w:val="single" w:sz="4" w:space="0" w:color="BFBFBF"/>
          </w:tcBorders>
        </w:tcPr>
        <w:p w14:paraId="70698549" w14:textId="5A343675" w:rsidR="0085708F" w:rsidRPr="007B7F10" w:rsidRDefault="00B222C5" w:rsidP="00E7396F">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005243">
                <w:rPr>
                  <w:rFonts w:ascii="Calibri" w:hAnsi="Calibri"/>
                  <w:b/>
                  <w:bCs/>
                  <w:caps/>
                  <w:color w:val="595959" w:themeColor="text1" w:themeTint="A6"/>
                  <w:lang w:val="en-AU"/>
                </w:rPr>
                <w:t>ICT</w:t>
              </w:r>
              <w:r w:rsidR="00DA4F41">
                <w:rPr>
                  <w:rFonts w:ascii="Calibri" w:hAnsi="Calibri"/>
                  <w:b/>
                  <w:bCs/>
                  <w:caps/>
                  <w:color w:val="595959" w:themeColor="text1" w:themeTint="A6"/>
                  <w:lang w:val="en-AU"/>
                </w:rPr>
                <w:t>702</w:t>
              </w:r>
              <w:r w:rsidR="00E7396F">
                <w:rPr>
                  <w:rFonts w:ascii="Calibri" w:hAnsi="Calibri"/>
                  <w:b/>
                  <w:bCs/>
                  <w:caps/>
                  <w:color w:val="595959" w:themeColor="text1" w:themeTint="A6"/>
                  <w:lang w:val="en-AU"/>
                </w:rPr>
                <w:t xml:space="preserve"> Task 2</w:t>
              </w:r>
            </w:sdtContent>
          </w:sdt>
        </w:p>
      </w:tc>
      <w:tc>
        <w:tcPr>
          <w:tcW w:w="184" w:type="pct"/>
          <w:tcBorders>
            <w:left w:val="single" w:sz="4" w:space="0" w:color="BFBFBF"/>
            <w:bottom w:val="nil"/>
          </w:tcBorders>
        </w:tcPr>
        <w:p w14:paraId="1B2B2819" w14:textId="77777777" w:rsidR="0085708F" w:rsidRPr="0025191F" w:rsidRDefault="0085708F" w:rsidP="008E3DEA">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A05B23">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6E492564" w14:textId="77777777" w:rsidR="0085708F" w:rsidRDefault="00857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5AF74" w14:textId="77777777" w:rsidR="00B222C5" w:rsidRDefault="00B222C5" w:rsidP="008E3DEA">
      <w:pPr>
        <w:spacing w:before="0"/>
      </w:pPr>
      <w:r>
        <w:separator/>
      </w:r>
    </w:p>
  </w:footnote>
  <w:footnote w:type="continuationSeparator" w:id="0">
    <w:p w14:paraId="439A0DDA" w14:textId="77777777" w:rsidR="00B222C5" w:rsidRDefault="00B222C5" w:rsidP="008E3DE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505B"/>
    <w:multiLevelType w:val="hybridMultilevel"/>
    <w:tmpl w:val="0ECE7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B1927"/>
    <w:multiLevelType w:val="multilevel"/>
    <w:tmpl w:val="3034AA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7A32AA3"/>
    <w:multiLevelType w:val="hybridMultilevel"/>
    <w:tmpl w:val="DD2A3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AA4CE0"/>
    <w:multiLevelType w:val="hybridMultilevel"/>
    <w:tmpl w:val="D8CCC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A934DE"/>
    <w:multiLevelType w:val="hybridMultilevel"/>
    <w:tmpl w:val="C374C4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A729A"/>
    <w:multiLevelType w:val="hybridMultilevel"/>
    <w:tmpl w:val="931075B6"/>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744B9"/>
    <w:multiLevelType w:val="hybridMultilevel"/>
    <w:tmpl w:val="6B2860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B8A0B2F"/>
    <w:multiLevelType w:val="hybridMultilevel"/>
    <w:tmpl w:val="98626598"/>
    <w:lvl w:ilvl="0" w:tplc="F68A98DE">
      <w:start w:val="1"/>
      <w:numFmt w:val="bullet"/>
      <w:lvlText w:val="•"/>
      <w:lvlJc w:val="left"/>
      <w:pPr>
        <w:tabs>
          <w:tab w:val="num" w:pos="720"/>
        </w:tabs>
        <w:ind w:left="720" w:hanging="360"/>
      </w:pPr>
      <w:rPr>
        <w:rFonts w:ascii="Arial" w:hAnsi="Arial" w:hint="default"/>
      </w:rPr>
    </w:lvl>
    <w:lvl w:ilvl="1" w:tplc="FAB82F2A" w:tentative="1">
      <w:start w:val="1"/>
      <w:numFmt w:val="bullet"/>
      <w:lvlText w:val="•"/>
      <w:lvlJc w:val="left"/>
      <w:pPr>
        <w:tabs>
          <w:tab w:val="num" w:pos="1440"/>
        </w:tabs>
        <w:ind w:left="1440" w:hanging="360"/>
      </w:pPr>
      <w:rPr>
        <w:rFonts w:ascii="Arial" w:hAnsi="Arial" w:hint="default"/>
      </w:rPr>
    </w:lvl>
    <w:lvl w:ilvl="2" w:tplc="B3CACB3A" w:tentative="1">
      <w:start w:val="1"/>
      <w:numFmt w:val="bullet"/>
      <w:lvlText w:val="•"/>
      <w:lvlJc w:val="left"/>
      <w:pPr>
        <w:tabs>
          <w:tab w:val="num" w:pos="2160"/>
        </w:tabs>
        <w:ind w:left="2160" w:hanging="360"/>
      </w:pPr>
      <w:rPr>
        <w:rFonts w:ascii="Arial" w:hAnsi="Arial" w:hint="default"/>
      </w:rPr>
    </w:lvl>
    <w:lvl w:ilvl="3" w:tplc="E354BFDE" w:tentative="1">
      <w:start w:val="1"/>
      <w:numFmt w:val="bullet"/>
      <w:lvlText w:val="•"/>
      <w:lvlJc w:val="left"/>
      <w:pPr>
        <w:tabs>
          <w:tab w:val="num" w:pos="2880"/>
        </w:tabs>
        <w:ind w:left="2880" w:hanging="360"/>
      </w:pPr>
      <w:rPr>
        <w:rFonts w:ascii="Arial" w:hAnsi="Arial" w:hint="default"/>
      </w:rPr>
    </w:lvl>
    <w:lvl w:ilvl="4" w:tplc="28A8171C" w:tentative="1">
      <w:start w:val="1"/>
      <w:numFmt w:val="bullet"/>
      <w:lvlText w:val="•"/>
      <w:lvlJc w:val="left"/>
      <w:pPr>
        <w:tabs>
          <w:tab w:val="num" w:pos="3600"/>
        </w:tabs>
        <w:ind w:left="3600" w:hanging="360"/>
      </w:pPr>
      <w:rPr>
        <w:rFonts w:ascii="Arial" w:hAnsi="Arial" w:hint="default"/>
      </w:rPr>
    </w:lvl>
    <w:lvl w:ilvl="5" w:tplc="FF249F1A" w:tentative="1">
      <w:start w:val="1"/>
      <w:numFmt w:val="bullet"/>
      <w:lvlText w:val="•"/>
      <w:lvlJc w:val="left"/>
      <w:pPr>
        <w:tabs>
          <w:tab w:val="num" w:pos="4320"/>
        </w:tabs>
        <w:ind w:left="4320" w:hanging="360"/>
      </w:pPr>
      <w:rPr>
        <w:rFonts w:ascii="Arial" w:hAnsi="Arial" w:hint="default"/>
      </w:rPr>
    </w:lvl>
    <w:lvl w:ilvl="6" w:tplc="22161736" w:tentative="1">
      <w:start w:val="1"/>
      <w:numFmt w:val="bullet"/>
      <w:lvlText w:val="•"/>
      <w:lvlJc w:val="left"/>
      <w:pPr>
        <w:tabs>
          <w:tab w:val="num" w:pos="5040"/>
        </w:tabs>
        <w:ind w:left="5040" w:hanging="360"/>
      </w:pPr>
      <w:rPr>
        <w:rFonts w:ascii="Arial" w:hAnsi="Arial" w:hint="default"/>
      </w:rPr>
    </w:lvl>
    <w:lvl w:ilvl="7" w:tplc="D32CCF50" w:tentative="1">
      <w:start w:val="1"/>
      <w:numFmt w:val="bullet"/>
      <w:lvlText w:val="•"/>
      <w:lvlJc w:val="left"/>
      <w:pPr>
        <w:tabs>
          <w:tab w:val="num" w:pos="5760"/>
        </w:tabs>
        <w:ind w:left="5760" w:hanging="360"/>
      </w:pPr>
      <w:rPr>
        <w:rFonts w:ascii="Arial" w:hAnsi="Arial" w:hint="default"/>
      </w:rPr>
    </w:lvl>
    <w:lvl w:ilvl="8" w:tplc="EE4A55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F05D3C"/>
    <w:multiLevelType w:val="hybridMultilevel"/>
    <w:tmpl w:val="34867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C1C0A"/>
    <w:multiLevelType w:val="hybridMultilevel"/>
    <w:tmpl w:val="DF0A47C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2E2D6F"/>
    <w:multiLevelType w:val="hybridMultilevel"/>
    <w:tmpl w:val="625E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41482"/>
    <w:multiLevelType w:val="multilevel"/>
    <w:tmpl w:val="3034AA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35"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216763B"/>
    <w:multiLevelType w:val="hybridMultilevel"/>
    <w:tmpl w:val="2B20EA16"/>
    <w:lvl w:ilvl="0" w:tplc="1B6A0A2A">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0302EA"/>
    <w:multiLevelType w:val="hybridMultilevel"/>
    <w:tmpl w:val="D730049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E17AEB"/>
    <w:multiLevelType w:val="hybridMultilevel"/>
    <w:tmpl w:val="C39CB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8D4D95"/>
    <w:multiLevelType w:val="hybridMultilevel"/>
    <w:tmpl w:val="236A1D5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5F131753"/>
    <w:multiLevelType w:val="hybridMultilevel"/>
    <w:tmpl w:val="F764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9C4FBD"/>
    <w:multiLevelType w:val="hybridMultilevel"/>
    <w:tmpl w:val="8F9C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313AB"/>
    <w:multiLevelType w:val="hybridMultilevel"/>
    <w:tmpl w:val="674AE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BF74DF"/>
    <w:multiLevelType w:val="hybridMultilevel"/>
    <w:tmpl w:val="B0EE3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7691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89A06FA"/>
    <w:multiLevelType w:val="hybridMultilevel"/>
    <w:tmpl w:val="93A4A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2370A0"/>
    <w:multiLevelType w:val="hybridMultilevel"/>
    <w:tmpl w:val="E7C8699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3" w15:restartNumberingAfterBreak="0">
    <w:nsid w:val="7AC823A2"/>
    <w:multiLevelType w:val="hybridMultilevel"/>
    <w:tmpl w:val="6C1AB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9153B"/>
    <w:multiLevelType w:val="hybridMultilevel"/>
    <w:tmpl w:val="4990701A"/>
    <w:lvl w:ilvl="0" w:tplc="1B6A0A2A">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17"/>
  </w:num>
  <w:num w:numId="5">
    <w:abstractNumId w:val="6"/>
  </w:num>
  <w:num w:numId="6">
    <w:abstractNumId w:val="22"/>
  </w:num>
  <w:num w:numId="7">
    <w:abstractNumId w:val="23"/>
  </w:num>
  <w:num w:numId="8">
    <w:abstractNumId w:val="16"/>
  </w:num>
  <w:num w:numId="9">
    <w:abstractNumId w:val="10"/>
  </w:num>
  <w:num w:numId="10">
    <w:abstractNumId w:val="1"/>
  </w:num>
  <w:num w:numId="11">
    <w:abstractNumId w:val="14"/>
  </w:num>
  <w:num w:numId="12">
    <w:abstractNumId w:val="13"/>
  </w:num>
  <w:num w:numId="13">
    <w:abstractNumId w:val="5"/>
  </w:num>
  <w:num w:numId="14">
    <w:abstractNumId w:val="4"/>
  </w:num>
  <w:num w:numId="15">
    <w:abstractNumId w:val="8"/>
  </w:num>
  <w:num w:numId="16">
    <w:abstractNumId w:val="18"/>
  </w:num>
  <w:num w:numId="17">
    <w:abstractNumId w:val="20"/>
  </w:num>
  <w:num w:numId="18">
    <w:abstractNumId w:val="0"/>
  </w:num>
  <w:num w:numId="19">
    <w:abstractNumId w:val="19"/>
  </w:num>
  <w:num w:numId="20">
    <w:abstractNumId w:val="2"/>
  </w:num>
  <w:num w:numId="21">
    <w:abstractNumId w:val="24"/>
  </w:num>
  <w:num w:numId="22">
    <w:abstractNumId w:val="12"/>
  </w:num>
  <w:num w:numId="23">
    <w:abstractNumId w:val="3"/>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CE6"/>
    <w:rsid w:val="00005243"/>
    <w:rsid w:val="00006A1C"/>
    <w:rsid w:val="00010DA6"/>
    <w:rsid w:val="0001505C"/>
    <w:rsid w:val="000265FC"/>
    <w:rsid w:val="00026C9A"/>
    <w:rsid w:val="0005196D"/>
    <w:rsid w:val="00055FC6"/>
    <w:rsid w:val="0006295D"/>
    <w:rsid w:val="0008070B"/>
    <w:rsid w:val="00080A24"/>
    <w:rsid w:val="00081A26"/>
    <w:rsid w:val="0008228F"/>
    <w:rsid w:val="00083872"/>
    <w:rsid w:val="00083E6C"/>
    <w:rsid w:val="000D395A"/>
    <w:rsid w:val="000E32CA"/>
    <w:rsid w:val="000E5CDA"/>
    <w:rsid w:val="00111D69"/>
    <w:rsid w:val="00146CB2"/>
    <w:rsid w:val="00152AED"/>
    <w:rsid w:val="00173A91"/>
    <w:rsid w:val="00180D73"/>
    <w:rsid w:val="0018202A"/>
    <w:rsid w:val="0018347F"/>
    <w:rsid w:val="0018593B"/>
    <w:rsid w:val="0018599C"/>
    <w:rsid w:val="00195FB1"/>
    <w:rsid w:val="001F75B0"/>
    <w:rsid w:val="00216BC8"/>
    <w:rsid w:val="00225C7D"/>
    <w:rsid w:val="00230F42"/>
    <w:rsid w:val="00240DC7"/>
    <w:rsid w:val="00260461"/>
    <w:rsid w:val="00261AE9"/>
    <w:rsid w:val="00274DD8"/>
    <w:rsid w:val="00283815"/>
    <w:rsid w:val="002868DD"/>
    <w:rsid w:val="002C651E"/>
    <w:rsid w:val="002E335A"/>
    <w:rsid w:val="002F61A3"/>
    <w:rsid w:val="00303CA7"/>
    <w:rsid w:val="00311BA0"/>
    <w:rsid w:val="00317D86"/>
    <w:rsid w:val="0033166D"/>
    <w:rsid w:val="00333E05"/>
    <w:rsid w:val="003539F3"/>
    <w:rsid w:val="003562F8"/>
    <w:rsid w:val="003726C3"/>
    <w:rsid w:val="003C5751"/>
    <w:rsid w:val="003D1C1B"/>
    <w:rsid w:val="00421D67"/>
    <w:rsid w:val="004330D1"/>
    <w:rsid w:val="00445606"/>
    <w:rsid w:val="00450137"/>
    <w:rsid w:val="004A65B6"/>
    <w:rsid w:val="004C3DEC"/>
    <w:rsid w:val="00555C1C"/>
    <w:rsid w:val="00561C9C"/>
    <w:rsid w:val="005725CC"/>
    <w:rsid w:val="00574127"/>
    <w:rsid w:val="0059085D"/>
    <w:rsid w:val="005C1D15"/>
    <w:rsid w:val="005E286C"/>
    <w:rsid w:val="005E4353"/>
    <w:rsid w:val="00602D7D"/>
    <w:rsid w:val="00602F2F"/>
    <w:rsid w:val="00626049"/>
    <w:rsid w:val="0063789B"/>
    <w:rsid w:val="006470B1"/>
    <w:rsid w:val="00667306"/>
    <w:rsid w:val="00670C42"/>
    <w:rsid w:val="00682B78"/>
    <w:rsid w:val="0068567D"/>
    <w:rsid w:val="0069431C"/>
    <w:rsid w:val="0069491D"/>
    <w:rsid w:val="006C06D9"/>
    <w:rsid w:val="006C0E20"/>
    <w:rsid w:val="006D4DBE"/>
    <w:rsid w:val="0071715F"/>
    <w:rsid w:val="00736438"/>
    <w:rsid w:val="00743808"/>
    <w:rsid w:val="00757939"/>
    <w:rsid w:val="007653EC"/>
    <w:rsid w:val="00770264"/>
    <w:rsid w:val="007815D0"/>
    <w:rsid w:val="00784362"/>
    <w:rsid w:val="00796D9F"/>
    <w:rsid w:val="007A54F9"/>
    <w:rsid w:val="007B445E"/>
    <w:rsid w:val="007D0331"/>
    <w:rsid w:val="007F04FF"/>
    <w:rsid w:val="008363A1"/>
    <w:rsid w:val="008466F4"/>
    <w:rsid w:val="0085708F"/>
    <w:rsid w:val="008A277A"/>
    <w:rsid w:val="008C2E70"/>
    <w:rsid w:val="008E3DEA"/>
    <w:rsid w:val="008E6924"/>
    <w:rsid w:val="00901DED"/>
    <w:rsid w:val="009022DD"/>
    <w:rsid w:val="00920CB1"/>
    <w:rsid w:val="00924F8A"/>
    <w:rsid w:val="00947B60"/>
    <w:rsid w:val="009653A4"/>
    <w:rsid w:val="009B4CE6"/>
    <w:rsid w:val="009E5EE1"/>
    <w:rsid w:val="00A05B23"/>
    <w:rsid w:val="00A76ED3"/>
    <w:rsid w:val="00A832AE"/>
    <w:rsid w:val="00A848CA"/>
    <w:rsid w:val="00AC01AD"/>
    <w:rsid w:val="00B222C5"/>
    <w:rsid w:val="00B436F0"/>
    <w:rsid w:val="00B701E0"/>
    <w:rsid w:val="00B80EA3"/>
    <w:rsid w:val="00B87455"/>
    <w:rsid w:val="00B91B84"/>
    <w:rsid w:val="00BB5CE7"/>
    <w:rsid w:val="00C00449"/>
    <w:rsid w:val="00C11CD7"/>
    <w:rsid w:val="00C150E8"/>
    <w:rsid w:val="00C25556"/>
    <w:rsid w:val="00C52DD7"/>
    <w:rsid w:val="00C571AF"/>
    <w:rsid w:val="00C95D99"/>
    <w:rsid w:val="00C978AC"/>
    <w:rsid w:val="00CB1708"/>
    <w:rsid w:val="00CD0404"/>
    <w:rsid w:val="00CD1EF3"/>
    <w:rsid w:val="00D00DFD"/>
    <w:rsid w:val="00D05947"/>
    <w:rsid w:val="00D21347"/>
    <w:rsid w:val="00D267D4"/>
    <w:rsid w:val="00D37A4A"/>
    <w:rsid w:val="00D53F54"/>
    <w:rsid w:val="00D6532B"/>
    <w:rsid w:val="00DA4F41"/>
    <w:rsid w:val="00DE5094"/>
    <w:rsid w:val="00DE5A26"/>
    <w:rsid w:val="00DE67FC"/>
    <w:rsid w:val="00DF54AA"/>
    <w:rsid w:val="00E03164"/>
    <w:rsid w:val="00E0435F"/>
    <w:rsid w:val="00E068F1"/>
    <w:rsid w:val="00E13442"/>
    <w:rsid w:val="00E2761C"/>
    <w:rsid w:val="00E3506C"/>
    <w:rsid w:val="00E550F0"/>
    <w:rsid w:val="00E56A75"/>
    <w:rsid w:val="00E61FA0"/>
    <w:rsid w:val="00E7396F"/>
    <w:rsid w:val="00E86CA5"/>
    <w:rsid w:val="00EA1F55"/>
    <w:rsid w:val="00EA31D1"/>
    <w:rsid w:val="00EA5320"/>
    <w:rsid w:val="00F2771C"/>
    <w:rsid w:val="00F443BD"/>
    <w:rsid w:val="00F72011"/>
    <w:rsid w:val="00F72788"/>
    <w:rsid w:val="00F74F4E"/>
    <w:rsid w:val="00F9368A"/>
    <w:rsid w:val="00F97280"/>
    <w:rsid w:val="00FB6342"/>
    <w:rsid w:val="00FC0C37"/>
    <w:rsid w:val="00FD2D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A99B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7280"/>
    <w:pPr>
      <w:spacing w:before="120"/>
    </w:pPr>
    <w:rPr>
      <w:rFonts w:cstheme="minorHAnsi"/>
    </w:rPr>
  </w:style>
  <w:style w:type="paragraph" w:styleId="Heading1">
    <w:name w:val="heading 1"/>
    <w:basedOn w:val="Normal"/>
    <w:next w:val="Normal"/>
    <w:link w:val="Heading1Char"/>
    <w:uiPriority w:val="9"/>
    <w:qFormat/>
    <w:rsid w:val="003562F8"/>
    <w:pPr>
      <w:numPr>
        <w:numId w:val="3"/>
      </w:numPr>
      <w:spacing w:before="0"/>
      <w:ind w:left="431" w:hanging="431"/>
      <w:outlineLvl w:val="0"/>
    </w:pPr>
    <w:rPr>
      <w:b/>
      <w:color w:val="007A58" w:themeColor="accent3" w:themeShade="BF"/>
      <w:sz w:val="48"/>
      <w:szCs w:val="52"/>
    </w:rPr>
  </w:style>
  <w:style w:type="paragraph" w:styleId="Heading2">
    <w:name w:val="heading 2"/>
    <w:basedOn w:val="Heading1"/>
    <w:next w:val="Normal"/>
    <w:link w:val="Heading2Char"/>
    <w:uiPriority w:val="9"/>
    <w:unhideWhenUsed/>
    <w:qFormat/>
    <w:rsid w:val="003562F8"/>
    <w:pPr>
      <w:numPr>
        <w:ilvl w:val="1"/>
      </w:numPr>
      <w:ind w:left="576"/>
      <w:outlineLvl w:val="1"/>
    </w:pPr>
    <w:rPr>
      <w:noProof/>
      <w:sz w:val="36"/>
      <w:szCs w:val="36"/>
    </w:rPr>
  </w:style>
  <w:style w:type="paragraph" w:styleId="Heading3">
    <w:name w:val="heading 3"/>
    <w:basedOn w:val="Normal"/>
    <w:next w:val="Normal"/>
    <w:link w:val="Heading3Char"/>
    <w:uiPriority w:val="9"/>
    <w:unhideWhenUsed/>
    <w:qFormat/>
    <w:rsid w:val="003562F8"/>
    <w:pPr>
      <w:keepNext/>
      <w:keepLines/>
      <w:numPr>
        <w:ilvl w:val="2"/>
        <w:numId w:val="3"/>
      </w:numPr>
      <w:spacing w:before="200"/>
      <w:outlineLvl w:val="2"/>
    </w:pPr>
    <w:rPr>
      <w:rFonts w:eastAsiaTheme="majorEastAsia"/>
      <w:b/>
      <w:bCs/>
      <w:color w:val="007A58" w:themeColor="accent3" w:themeShade="BF"/>
      <w:sz w:val="28"/>
      <w:szCs w:val="28"/>
    </w:rPr>
  </w:style>
  <w:style w:type="paragraph" w:styleId="Heading4">
    <w:name w:val="heading 4"/>
    <w:basedOn w:val="Normal"/>
    <w:next w:val="Normal"/>
    <w:link w:val="Heading4Char"/>
    <w:uiPriority w:val="9"/>
    <w:unhideWhenUsed/>
    <w:qFormat/>
    <w:rsid w:val="003562F8"/>
    <w:pPr>
      <w:keepNext/>
      <w:keepLines/>
      <w:numPr>
        <w:ilvl w:val="3"/>
        <w:numId w:val="3"/>
      </w:numPr>
      <w:spacing w:before="200"/>
      <w:outlineLvl w:val="3"/>
    </w:pPr>
    <w:rPr>
      <w:rFonts w:eastAsiaTheme="majorEastAsia"/>
      <w:b/>
      <w:bCs/>
      <w:i/>
      <w:iCs/>
      <w:color w:val="007A58" w:themeColor="accent3" w:themeShade="BF"/>
    </w:rPr>
  </w:style>
  <w:style w:type="paragraph" w:styleId="Heading5">
    <w:name w:val="heading 5"/>
    <w:basedOn w:val="Normal"/>
    <w:next w:val="Normal"/>
    <w:link w:val="Heading5Char"/>
    <w:uiPriority w:val="9"/>
    <w:unhideWhenUsed/>
    <w:qFormat/>
    <w:rsid w:val="003562F8"/>
    <w:pPr>
      <w:keepNext/>
      <w:keepLines/>
      <w:numPr>
        <w:ilvl w:val="4"/>
        <w:numId w:val="3"/>
      </w:numPr>
      <w:spacing w:before="200"/>
      <w:outlineLvl w:val="4"/>
    </w:pPr>
    <w:rPr>
      <w:rFonts w:eastAsiaTheme="majorEastAsia"/>
      <w:b/>
      <w:color w:val="007A58" w:themeColor="accent3" w:themeShade="BF"/>
    </w:rPr>
  </w:style>
  <w:style w:type="paragraph" w:styleId="Heading6">
    <w:name w:val="heading 6"/>
    <w:basedOn w:val="Normal"/>
    <w:next w:val="Normal"/>
    <w:link w:val="Heading6Char"/>
    <w:uiPriority w:val="9"/>
    <w:unhideWhenUsed/>
    <w:rsid w:val="003562F8"/>
    <w:pPr>
      <w:keepNext/>
      <w:keepLines/>
      <w:numPr>
        <w:ilvl w:val="5"/>
        <w:numId w:val="3"/>
      </w:numPr>
      <w:spacing w:before="200"/>
      <w:outlineLvl w:val="5"/>
    </w:pPr>
    <w:rPr>
      <w:rFonts w:eastAsiaTheme="majorEastAsia"/>
      <w:b/>
      <w:i/>
      <w:iCs/>
      <w:color w:val="007A58" w:themeColor="accent3" w:themeShade="BF"/>
    </w:rPr>
  </w:style>
  <w:style w:type="paragraph" w:styleId="Heading7">
    <w:name w:val="heading 7"/>
    <w:basedOn w:val="Normal"/>
    <w:next w:val="Normal"/>
    <w:link w:val="Heading7Char"/>
    <w:uiPriority w:val="9"/>
    <w:unhideWhenUsed/>
    <w:rsid w:val="003562F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3562F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2F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2F8"/>
    <w:rPr>
      <w:rFonts w:cstheme="minorHAnsi"/>
      <w:b/>
      <w:color w:val="007A58" w:themeColor="accent3" w:themeShade="BF"/>
      <w:sz w:val="48"/>
      <w:szCs w:val="52"/>
    </w:rPr>
  </w:style>
  <w:style w:type="paragraph" w:styleId="BalloonText">
    <w:name w:val="Balloon Text"/>
    <w:basedOn w:val="Normal"/>
    <w:link w:val="BalloonTextChar"/>
    <w:uiPriority w:val="99"/>
    <w:semiHidden/>
    <w:unhideWhenUsed/>
    <w:rsid w:val="003D1C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C1B"/>
    <w:rPr>
      <w:rFonts w:ascii="Lucida Grande" w:hAnsi="Lucida Grande" w:cs="Lucida Grande"/>
      <w:sz w:val="18"/>
      <w:szCs w:val="18"/>
    </w:rPr>
  </w:style>
  <w:style w:type="paragraph" w:styleId="Caption">
    <w:name w:val="caption"/>
    <w:basedOn w:val="Normal"/>
    <w:next w:val="Normal"/>
    <w:uiPriority w:val="35"/>
    <w:unhideWhenUsed/>
    <w:qFormat/>
    <w:rsid w:val="00026C9A"/>
    <w:pPr>
      <w:spacing w:after="200"/>
    </w:pPr>
    <w:rPr>
      <w:b/>
      <w:bCs/>
      <w:color w:val="00523B" w:themeColor="accent3" w:themeShade="80"/>
      <w:sz w:val="18"/>
      <w:szCs w:val="16"/>
      <w:vertAlign w:val="subscript"/>
    </w:rPr>
  </w:style>
  <w:style w:type="paragraph" w:styleId="ListParagraph">
    <w:name w:val="List Paragraph"/>
    <w:basedOn w:val="Normal"/>
    <w:uiPriority w:val="34"/>
    <w:qFormat/>
    <w:rsid w:val="0018202A"/>
    <w:pPr>
      <w:ind w:left="720"/>
      <w:contextualSpacing/>
    </w:pPr>
  </w:style>
  <w:style w:type="character" w:customStyle="1" w:styleId="Heading2Char">
    <w:name w:val="Heading 2 Char"/>
    <w:basedOn w:val="DefaultParagraphFont"/>
    <w:link w:val="Heading2"/>
    <w:uiPriority w:val="9"/>
    <w:rsid w:val="003562F8"/>
    <w:rPr>
      <w:rFonts w:cstheme="minorHAnsi"/>
      <w:b/>
      <w:noProof/>
      <w:color w:val="007A58" w:themeColor="accent3" w:themeShade="BF"/>
      <w:sz w:val="36"/>
      <w:szCs w:val="36"/>
    </w:rPr>
  </w:style>
  <w:style w:type="character" w:customStyle="1" w:styleId="Heading3Char">
    <w:name w:val="Heading 3 Char"/>
    <w:basedOn w:val="DefaultParagraphFont"/>
    <w:link w:val="Heading3"/>
    <w:uiPriority w:val="9"/>
    <w:rsid w:val="003562F8"/>
    <w:rPr>
      <w:rFonts w:eastAsiaTheme="majorEastAsia" w:cstheme="minorHAnsi"/>
      <w:b/>
      <w:bCs/>
      <w:color w:val="007A58" w:themeColor="accent3" w:themeShade="BF"/>
      <w:sz w:val="28"/>
      <w:szCs w:val="28"/>
    </w:rPr>
  </w:style>
  <w:style w:type="character" w:customStyle="1" w:styleId="Heading4Char">
    <w:name w:val="Heading 4 Char"/>
    <w:basedOn w:val="DefaultParagraphFont"/>
    <w:link w:val="Heading4"/>
    <w:uiPriority w:val="9"/>
    <w:rsid w:val="003562F8"/>
    <w:rPr>
      <w:rFonts w:eastAsiaTheme="majorEastAsia" w:cstheme="minorHAnsi"/>
      <w:b/>
      <w:bCs/>
      <w:i/>
      <w:iCs/>
      <w:color w:val="007A58" w:themeColor="accent3" w:themeShade="BF"/>
    </w:rPr>
  </w:style>
  <w:style w:type="paragraph" w:styleId="Title">
    <w:name w:val="Title"/>
    <w:basedOn w:val="Normal"/>
    <w:next w:val="Normal"/>
    <w:link w:val="TitleChar"/>
    <w:uiPriority w:val="10"/>
    <w:qFormat/>
    <w:rsid w:val="000E32CA"/>
    <w:pPr>
      <w:pBdr>
        <w:bottom w:val="single" w:sz="8" w:space="4" w:color="006F53" w:themeColor="accent1"/>
      </w:pBdr>
      <w:spacing w:after="300"/>
      <w:contextualSpacing/>
    </w:pPr>
    <w:rPr>
      <w:rFonts w:asciiTheme="majorHAnsi" w:eastAsiaTheme="majorEastAsia" w:hAnsiTheme="majorHAnsi" w:cstheme="majorBidi"/>
      <w:color w:val="0F3762" w:themeColor="text2" w:themeShade="BF"/>
      <w:spacing w:val="5"/>
      <w:kern w:val="28"/>
      <w:sz w:val="52"/>
      <w:szCs w:val="52"/>
    </w:rPr>
  </w:style>
  <w:style w:type="character" w:customStyle="1" w:styleId="TitleChar">
    <w:name w:val="Title Char"/>
    <w:basedOn w:val="DefaultParagraphFont"/>
    <w:link w:val="Title"/>
    <w:uiPriority w:val="10"/>
    <w:rsid w:val="000E32CA"/>
    <w:rPr>
      <w:rFonts w:asciiTheme="majorHAnsi" w:eastAsiaTheme="majorEastAsia" w:hAnsiTheme="majorHAnsi" w:cstheme="majorBidi"/>
      <w:color w:val="0F3762" w:themeColor="text2" w:themeShade="BF"/>
      <w:spacing w:val="5"/>
      <w:kern w:val="28"/>
      <w:sz w:val="52"/>
      <w:szCs w:val="52"/>
    </w:rPr>
  </w:style>
  <w:style w:type="character" w:customStyle="1" w:styleId="Heading5Char">
    <w:name w:val="Heading 5 Char"/>
    <w:basedOn w:val="DefaultParagraphFont"/>
    <w:link w:val="Heading5"/>
    <w:uiPriority w:val="9"/>
    <w:rsid w:val="003562F8"/>
    <w:rPr>
      <w:rFonts w:eastAsiaTheme="majorEastAsia" w:cstheme="minorHAnsi"/>
      <w:b/>
      <w:color w:val="007A58" w:themeColor="accent3" w:themeShade="BF"/>
    </w:rPr>
  </w:style>
  <w:style w:type="character" w:customStyle="1" w:styleId="Heading6Char">
    <w:name w:val="Heading 6 Char"/>
    <w:basedOn w:val="DefaultParagraphFont"/>
    <w:link w:val="Heading6"/>
    <w:uiPriority w:val="9"/>
    <w:rsid w:val="003562F8"/>
    <w:rPr>
      <w:rFonts w:eastAsiaTheme="majorEastAsia" w:cstheme="minorHAnsi"/>
      <w:b/>
      <w:i/>
      <w:iCs/>
      <w:color w:val="007A58" w:themeColor="accent3" w:themeShade="BF"/>
    </w:rPr>
  </w:style>
  <w:style w:type="character" w:customStyle="1" w:styleId="Heading7Char">
    <w:name w:val="Heading 7 Char"/>
    <w:basedOn w:val="DefaultParagraphFont"/>
    <w:link w:val="Heading7"/>
    <w:uiPriority w:val="9"/>
    <w:rsid w:val="003562F8"/>
    <w:rPr>
      <w:rFonts w:asciiTheme="majorHAnsi" w:eastAsiaTheme="majorEastAsia" w:hAnsiTheme="majorHAnsi" w:cstheme="majorBidi"/>
      <w:i/>
      <w:iCs/>
      <w:color w:val="404040" w:themeColor="text1" w:themeTint="BF"/>
    </w:rPr>
  </w:style>
  <w:style w:type="paragraph" w:customStyle="1" w:styleId="CodeBlock">
    <w:name w:val="Code Block"/>
    <w:basedOn w:val="Normal"/>
    <w:qFormat/>
    <w:rsid w:val="007D0331"/>
    <w:pPr>
      <w:ind w:left="284"/>
    </w:pPr>
    <w:rPr>
      <w:rFonts w:ascii="Courier" w:hAnsi="Courier"/>
      <w:bCs/>
      <w:color w:val="00523B" w:themeColor="accent3" w:themeShade="80"/>
      <w:sz w:val="22"/>
    </w:rPr>
  </w:style>
  <w:style w:type="paragraph" w:customStyle="1" w:styleId="CodeBlockFancy">
    <w:name w:val="Code Block Fancy"/>
    <w:basedOn w:val="CodeBlock"/>
    <w:qFormat/>
    <w:rsid w:val="00A848CA"/>
    <w:pPr>
      <w:pBdr>
        <w:top w:val="single" w:sz="4" w:space="1" w:color="auto"/>
        <w:bottom w:val="single" w:sz="4" w:space="1" w:color="auto"/>
      </w:pBdr>
      <w:shd w:val="clear" w:color="auto" w:fill="E4F7F2"/>
    </w:pPr>
  </w:style>
  <w:style w:type="character" w:customStyle="1" w:styleId="CodeInline">
    <w:name w:val="Code Inline"/>
    <w:basedOn w:val="DefaultParagraphFont"/>
    <w:uiPriority w:val="1"/>
    <w:qFormat/>
    <w:rsid w:val="00796D9F"/>
    <w:rPr>
      <w:rFonts w:ascii="Courier" w:hAnsi="Courier"/>
      <w:color w:val="00523B" w:themeColor="accent3" w:themeShade="80"/>
      <w:sz w:val="22"/>
    </w:rPr>
  </w:style>
  <w:style w:type="paragraph" w:styleId="Header">
    <w:name w:val="header"/>
    <w:basedOn w:val="Normal"/>
    <w:link w:val="HeaderChar"/>
    <w:uiPriority w:val="99"/>
    <w:unhideWhenUsed/>
    <w:rsid w:val="008E3DEA"/>
    <w:pPr>
      <w:tabs>
        <w:tab w:val="center" w:pos="4320"/>
        <w:tab w:val="right" w:pos="8640"/>
      </w:tabs>
      <w:spacing w:before="0"/>
    </w:pPr>
  </w:style>
  <w:style w:type="character" w:customStyle="1" w:styleId="HeaderChar">
    <w:name w:val="Header Char"/>
    <w:basedOn w:val="DefaultParagraphFont"/>
    <w:link w:val="Header"/>
    <w:uiPriority w:val="99"/>
    <w:rsid w:val="008E3DEA"/>
    <w:rPr>
      <w:rFonts w:cstheme="minorHAnsi"/>
    </w:rPr>
  </w:style>
  <w:style w:type="paragraph" w:styleId="Footer">
    <w:name w:val="footer"/>
    <w:basedOn w:val="Normal"/>
    <w:link w:val="FooterChar"/>
    <w:uiPriority w:val="99"/>
    <w:unhideWhenUsed/>
    <w:rsid w:val="00796D9F"/>
    <w:pPr>
      <w:tabs>
        <w:tab w:val="center" w:pos="4320"/>
        <w:tab w:val="right" w:pos="8640"/>
      </w:tabs>
      <w:spacing w:before="0"/>
    </w:pPr>
    <w:rPr>
      <w:color w:val="595959" w:themeColor="text1" w:themeTint="A6"/>
    </w:rPr>
  </w:style>
  <w:style w:type="character" w:customStyle="1" w:styleId="FooterChar">
    <w:name w:val="Footer Char"/>
    <w:basedOn w:val="DefaultParagraphFont"/>
    <w:link w:val="Footer"/>
    <w:uiPriority w:val="99"/>
    <w:rsid w:val="00796D9F"/>
    <w:rPr>
      <w:rFonts w:cstheme="minorHAnsi"/>
      <w:color w:val="595959" w:themeColor="text1" w:themeTint="A6"/>
    </w:rPr>
  </w:style>
  <w:style w:type="table" w:styleId="LightShading-Accent1">
    <w:name w:val="Light Shading Accent 1"/>
    <w:basedOn w:val="TableNormal"/>
    <w:uiPriority w:val="60"/>
    <w:rsid w:val="008E3DEA"/>
    <w:rPr>
      <w:color w:val="00533D" w:themeColor="accent1" w:themeShade="BF"/>
      <w:sz w:val="22"/>
      <w:szCs w:val="22"/>
      <w:lang w:eastAsia="zh-TW"/>
    </w:rPr>
    <w:tblPr>
      <w:tblStyleRowBandSize w:val="1"/>
      <w:tblStyleColBandSize w:val="1"/>
      <w:tblBorders>
        <w:top w:val="single" w:sz="8" w:space="0" w:color="006F53" w:themeColor="accent1"/>
        <w:bottom w:val="single" w:sz="8" w:space="0" w:color="006F53" w:themeColor="accent1"/>
      </w:tblBorders>
    </w:tblPr>
    <w:tblStylePr w:type="firstRow">
      <w:pPr>
        <w:spacing w:before="0" w:after="0" w:line="240" w:lineRule="auto"/>
      </w:pPr>
      <w:rPr>
        <w:b/>
        <w:bCs/>
      </w:rPr>
      <w:tblPr/>
      <w:tcPr>
        <w:tcBorders>
          <w:top w:val="single" w:sz="8" w:space="0" w:color="006F53" w:themeColor="accent1"/>
          <w:left w:val="nil"/>
          <w:bottom w:val="single" w:sz="8" w:space="0" w:color="006F53" w:themeColor="accent1"/>
          <w:right w:val="nil"/>
          <w:insideH w:val="nil"/>
          <w:insideV w:val="nil"/>
        </w:tcBorders>
      </w:tcPr>
    </w:tblStylePr>
    <w:tblStylePr w:type="lastRow">
      <w:pPr>
        <w:spacing w:before="0" w:after="0" w:line="240" w:lineRule="auto"/>
      </w:pPr>
      <w:rPr>
        <w:b/>
        <w:bCs/>
      </w:rPr>
      <w:tblPr/>
      <w:tcPr>
        <w:tcBorders>
          <w:top w:val="single" w:sz="8" w:space="0" w:color="006F53" w:themeColor="accent1"/>
          <w:left w:val="nil"/>
          <w:bottom w:val="single" w:sz="8" w:space="0" w:color="006F5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CFFE5" w:themeFill="accent1" w:themeFillTint="3F"/>
      </w:tcPr>
    </w:tblStylePr>
    <w:tblStylePr w:type="band1Horz">
      <w:tblPr/>
      <w:tcPr>
        <w:tcBorders>
          <w:left w:val="nil"/>
          <w:right w:val="nil"/>
          <w:insideH w:val="nil"/>
          <w:insideV w:val="nil"/>
        </w:tcBorders>
        <w:shd w:val="clear" w:color="auto" w:fill="9CFFE5" w:themeFill="accent1" w:themeFillTint="3F"/>
      </w:tcPr>
    </w:tblStylePr>
  </w:style>
  <w:style w:type="character" w:customStyle="1" w:styleId="Heading8Char">
    <w:name w:val="Heading 8 Char"/>
    <w:basedOn w:val="DefaultParagraphFont"/>
    <w:link w:val="Heading8"/>
    <w:uiPriority w:val="9"/>
    <w:semiHidden/>
    <w:rsid w:val="003562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62F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B4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1D67"/>
    <w:rPr>
      <w:color w:val="3568A8" w:themeColor="hyperlink"/>
      <w:u w:val="single"/>
    </w:rPr>
  </w:style>
  <w:style w:type="character" w:styleId="FollowedHyperlink">
    <w:name w:val="FollowedHyperlink"/>
    <w:basedOn w:val="DefaultParagraphFont"/>
    <w:uiPriority w:val="99"/>
    <w:semiHidden/>
    <w:unhideWhenUsed/>
    <w:rsid w:val="00F74F4E"/>
    <w:rPr>
      <w:color w:val="82488F" w:themeColor="followedHyperlink"/>
      <w:u w:val="single"/>
    </w:rPr>
  </w:style>
  <w:style w:type="paragraph" w:styleId="NormalWeb">
    <w:name w:val="Normal (Web)"/>
    <w:basedOn w:val="Normal"/>
    <w:uiPriority w:val="99"/>
    <w:unhideWhenUsed/>
    <w:rsid w:val="00E7396F"/>
    <w:pPr>
      <w:spacing w:before="100" w:beforeAutospacing="1" w:after="100" w:afterAutospacing="1"/>
    </w:pPr>
    <w:rPr>
      <w:rFonts w:ascii="Times New Roman" w:hAnsi="Times New Roman" w:cs="Times New Roman"/>
      <w:lang w:val="en-GB" w:eastAsia="en-GB" w:bidi="he-IL"/>
    </w:rPr>
  </w:style>
  <w:style w:type="character" w:customStyle="1" w:styleId="apple-converted-space">
    <w:name w:val="apple-converted-space"/>
    <w:basedOn w:val="DefaultParagraphFont"/>
    <w:rsid w:val="00E7396F"/>
  </w:style>
  <w:style w:type="paragraph" w:customStyle="1" w:styleId="little">
    <w:name w:val="little"/>
    <w:basedOn w:val="Normal"/>
    <w:locked/>
    <w:rsid w:val="00C978AC"/>
    <w:pPr>
      <w:spacing w:before="0"/>
      <w:jc w:val="both"/>
    </w:pPr>
    <w:rPr>
      <w:rFonts w:eastAsia="Times New Roman" w:cs="Tahoma"/>
      <w:i/>
      <w:sz w:val="18"/>
      <w:szCs w:val="22"/>
    </w:rPr>
  </w:style>
  <w:style w:type="paragraph" w:styleId="HTMLPreformatted">
    <w:name w:val="HTML Preformatted"/>
    <w:basedOn w:val="Normal"/>
    <w:link w:val="HTMLPreformattedChar"/>
    <w:uiPriority w:val="99"/>
    <w:semiHidden/>
    <w:unhideWhenUsed/>
    <w:rsid w:val="00EA31D1"/>
    <w:pPr>
      <w:spacing w:before="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A31D1"/>
    <w:rPr>
      <w:rFonts w:ascii="Courier" w:hAnsi="Courier"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392964">
      <w:bodyDiv w:val="1"/>
      <w:marLeft w:val="0"/>
      <w:marRight w:val="0"/>
      <w:marTop w:val="0"/>
      <w:marBottom w:val="0"/>
      <w:divBdr>
        <w:top w:val="none" w:sz="0" w:space="0" w:color="auto"/>
        <w:left w:val="none" w:sz="0" w:space="0" w:color="auto"/>
        <w:bottom w:val="none" w:sz="0" w:space="0" w:color="auto"/>
        <w:right w:val="none" w:sz="0" w:space="0" w:color="auto"/>
      </w:divBdr>
    </w:div>
    <w:div w:id="1213424252">
      <w:bodyDiv w:val="1"/>
      <w:marLeft w:val="0"/>
      <w:marRight w:val="0"/>
      <w:marTop w:val="0"/>
      <w:marBottom w:val="0"/>
      <w:divBdr>
        <w:top w:val="none" w:sz="0" w:space="0" w:color="auto"/>
        <w:left w:val="none" w:sz="0" w:space="0" w:color="auto"/>
        <w:bottom w:val="none" w:sz="0" w:space="0" w:color="auto"/>
        <w:right w:val="none" w:sz="0" w:space="0" w:color="auto"/>
      </w:divBdr>
      <w:divsChild>
        <w:div w:id="1508715288">
          <w:marLeft w:val="547"/>
          <w:marRight w:val="0"/>
          <w:marTop w:val="115"/>
          <w:marBottom w:val="0"/>
          <w:divBdr>
            <w:top w:val="none" w:sz="0" w:space="0" w:color="auto"/>
            <w:left w:val="none" w:sz="0" w:space="0" w:color="auto"/>
            <w:bottom w:val="none" w:sz="0" w:space="0" w:color="auto"/>
            <w:right w:val="none" w:sz="0" w:space="0" w:color="auto"/>
          </w:divBdr>
        </w:div>
      </w:divsChild>
    </w:div>
    <w:div w:id="1397052403">
      <w:bodyDiv w:val="1"/>
      <w:marLeft w:val="0"/>
      <w:marRight w:val="0"/>
      <w:marTop w:val="0"/>
      <w:marBottom w:val="0"/>
      <w:divBdr>
        <w:top w:val="none" w:sz="0" w:space="0" w:color="auto"/>
        <w:left w:val="none" w:sz="0" w:space="0" w:color="auto"/>
        <w:bottom w:val="none" w:sz="0" w:space="0" w:color="auto"/>
        <w:right w:val="none" w:sz="0" w:space="0" w:color="auto"/>
      </w:divBdr>
    </w:div>
    <w:div w:id="1635603518">
      <w:bodyDiv w:val="1"/>
      <w:marLeft w:val="0"/>
      <w:marRight w:val="0"/>
      <w:marTop w:val="0"/>
      <w:marBottom w:val="0"/>
      <w:divBdr>
        <w:top w:val="none" w:sz="0" w:space="0" w:color="auto"/>
        <w:left w:val="none" w:sz="0" w:space="0" w:color="auto"/>
        <w:bottom w:val="none" w:sz="0" w:space="0" w:color="auto"/>
        <w:right w:val="none" w:sz="0" w:space="0" w:color="auto"/>
      </w:divBdr>
    </w:div>
    <w:div w:id="1978759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org/millenniumgoals/bkgd.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org/millenniumgoals/bkgd.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millenniumgoals/childhealth.shtml" TargetMode="External"/><Relationship Id="rId5" Type="http://schemas.openxmlformats.org/officeDocument/2006/relationships/webSettings" Target="webSettings.xml"/><Relationship Id="rId15" Type="http://schemas.openxmlformats.org/officeDocument/2006/relationships/hyperlink" Target="http://apps.who.int/gho/data/node.metadata.COUNTRY?lang=en" TargetMode="External"/><Relationship Id="rId10" Type="http://schemas.openxmlformats.org/officeDocument/2006/relationships/hyperlink" Target="http://www.un.org/millenniumgoal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pps.who.int/gho/data/view.main.182?lan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utting:Library:Application%20Support:Microsoft:Office:User%20Templates:My%20Templates:USC_Lab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BF10AF1BD7DE4285B6BE2C379E686B"/>
        <w:category>
          <w:name w:val="General"/>
          <w:gallery w:val="placeholder"/>
        </w:category>
        <w:types>
          <w:type w:val="bbPlcHdr"/>
        </w:types>
        <w:behaviors>
          <w:behavior w:val="content"/>
        </w:behaviors>
        <w:guid w:val="{9B3274CC-C300-F944-9954-A5666B2C99C5}"/>
      </w:docPartPr>
      <w:docPartBody>
        <w:p w:rsidR="00A84701" w:rsidRDefault="00A84701">
          <w:pPr>
            <w:pStyle w:val="D9BF10AF1BD7DE4285B6BE2C379E686B"/>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auto"/>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701"/>
    <w:rsid w:val="00021E7D"/>
    <w:rsid w:val="001A338A"/>
    <w:rsid w:val="001D5A31"/>
    <w:rsid w:val="003B2C44"/>
    <w:rsid w:val="004C3B5F"/>
    <w:rsid w:val="0054223F"/>
    <w:rsid w:val="005C0D9B"/>
    <w:rsid w:val="006D6FCB"/>
    <w:rsid w:val="008F3FFB"/>
    <w:rsid w:val="009154D1"/>
    <w:rsid w:val="00A84701"/>
    <w:rsid w:val="00C05F48"/>
    <w:rsid w:val="00CD5032"/>
    <w:rsid w:val="00FF4829"/>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BF10AF1BD7DE4285B6BE2C379E686B">
    <w:name w:val="D9BF10AF1BD7DE4285B6BE2C379E6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SC_ICTa">
  <a:themeElements>
    <a:clrScheme name="USC_ICTa">
      <a:dk1>
        <a:srgbClr val="000000"/>
      </a:dk1>
      <a:lt1>
        <a:srgbClr val="FFFFFF"/>
      </a:lt1>
      <a:dk2>
        <a:srgbClr val="144A84"/>
      </a:dk2>
      <a:lt2>
        <a:srgbClr val="FFFFFF"/>
      </a:lt2>
      <a:accent1>
        <a:srgbClr val="006F53"/>
      </a:accent1>
      <a:accent2>
        <a:srgbClr val="C0504D"/>
      </a:accent2>
      <a:accent3>
        <a:srgbClr val="00A477"/>
      </a:accent3>
      <a:accent4>
        <a:srgbClr val="8064A2"/>
      </a:accent4>
      <a:accent5>
        <a:srgbClr val="4BACC6"/>
      </a:accent5>
      <a:accent6>
        <a:srgbClr val="F79646"/>
      </a:accent6>
      <a:hlink>
        <a:srgbClr val="3568A8"/>
      </a:hlink>
      <a:folHlink>
        <a:srgbClr val="82488F"/>
      </a:folHlink>
    </a:clrScheme>
    <a:fontScheme name="USC_ICTa">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USC_ICTa">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869D1-8FD4-2C4E-A9B6-5F3E8EF3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Macintosh%20HD:Users:utting:Library:Application%20Support:Microsoft:Office:User%20Templates:My%20Templates:USC_Lab_Template3.dotx</Template>
  <TotalTime>89</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ICT702 Task 2</vt:lpstr>
    </vt:vector>
  </TitlesOfParts>
  <Company>University of the Sunshine Coast</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ICT702 Task 2</dc:title>
  <dc:subject/>
  <dc:creator>Mark Utting</dc:creator>
  <cp:keywords/>
  <dc:description/>
  <cp:lastModifiedBy>Mark Utting</cp:lastModifiedBy>
  <cp:revision>9</cp:revision>
  <cp:lastPrinted>2015-01-10T00:09:00Z</cp:lastPrinted>
  <dcterms:created xsi:type="dcterms:W3CDTF">2017-01-24T11:14:00Z</dcterms:created>
  <dcterms:modified xsi:type="dcterms:W3CDTF">2018-04-21T05:46:00Z</dcterms:modified>
</cp:coreProperties>
</file>